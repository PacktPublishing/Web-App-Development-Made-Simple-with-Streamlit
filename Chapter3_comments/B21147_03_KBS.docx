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A5A68" w14:textId="77777777" w:rsidR="00203900" w:rsidRPr="001D539B" w:rsidRDefault="00203900" w:rsidP="001D539B">
      <w:pPr>
        <w:pStyle w:val="H1-Chapter"/>
      </w:pPr>
      <w:r>
        <w:t>3</w:t>
      </w:r>
    </w:p>
    <w:p w14:paraId="2D46CCD7" w14:textId="4D5A84ED" w:rsidR="00A55F8D" w:rsidRPr="001D539B" w:rsidRDefault="3E0DA42C" w:rsidP="001D539B">
      <w:pPr>
        <w:pStyle w:val="H1-Chapter"/>
      </w:pPr>
      <w:r w:rsidRPr="001D539B">
        <w:t>Exploring Streamlit's Features and Functionalit</w:t>
      </w:r>
      <w:r w:rsidR="63C96379" w:rsidRPr="001D539B">
        <w:t>ies</w:t>
      </w:r>
    </w:p>
    <w:p w14:paraId="730382B8" w14:textId="77777777" w:rsidR="00FC0D29" w:rsidRDefault="00FC0D29" w:rsidP="00A939EF">
      <w:pPr>
        <w:pStyle w:val="P-Regular"/>
      </w:pPr>
    </w:p>
    <w:p w14:paraId="739B0D90" w14:textId="19FF5243" w:rsidR="00A55F8D" w:rsidRDefault="7E048CA9" w:rsidP="00A939EF">
      <w:pPr>
        <w:pStyle w:val="P-Regular"/>
      </w:pPr>
      <w:r>
        <w:t xml:space="preserve">This </w:t>
      </w:r>
      <w:r w:rsidR="58390B79">
        <w:t>c</w:t>
      </w:r>
      <w:r>
        <w:t>hapter is a beginner-friendly tutorial that introduces users to the core features and functionalit</w:t>
      </w:r>
      <w:r w:rsidR="61E374D0">
        <w:t>ies</w:t>
      </w:r>
      <w:r>
        <w:t xml:space="preserve"> of the Streamlit Python framework, aiming to help users get started with the library quickly and easily. The chapter covers the basic concepts of Streamlit, such as creating and </w:t>
      </w:r>
      <w:r w:rsidR="58390B79">
        <w:t>customizing</w:t>
      </w:r>
      <w:r>
        <w:t xml:space="preserve"> widgets, laying out the user interface, and adding </w:t>
      </w:r>
      <w:r w:rsidR="58390B79">
        <w:t>visualizations</w:t>
      </w:r>
      <w:r>
        <w:t xml:space="preserve"> and charts.</w:t>
      </w:r>
    </w:p>
    <w:p w14:paraId="32CBD879" w14:textId="43A2A37E" w:rsidR="00A55F8D" w:rsidRDefault="59DB69A1" w:rsidP="00A939EF">
      <w:pPr>
        <w:pStyle w:val="P-Regular"/>
      </w:pPr>
      <w:r>
        <w:t xml:space="preserve">By the end of this </w:t>
      </w:r>
      <w:r w:rsidR="00F75FC7">
        <w:t>c</w:t>
      </w:r>
      <w:r>
        <w:t xml:space="preserve">hapter, </w:t>
      </w:r>
      <w:r w:rsidR="004B5682">
        <w:t xml:space="preserve">you </w:t>
      </w:r>
      <w:r>
        <w:t xml:space="preserve">should be able to create and run </w:t>
      </w:r>
      <w:r w:rsidR="004B5682">
        <w:t xml:space="preserve">your </w:t>
      </w:r>
      <w:r>
        <w:t>own Streamlit apps and have a solid understanding of the library</w:t>
      </w:r>
      <w:r w:rsidR="00F75FC7">
        <w:t>’</w:t>
      </w:r>
      <w:r>
        <w:t xml:space="preserve">s features and capabilities. This is the first hands-on step of our exciting journey together! </w:t>
      </w:r>
    </w:p>
    <w:p w14:paraId="69332801" w14:textId="6C1ABB35" w:rsidR="00A55F8D" w:rsidRDefault="220381DB" w:rsidP="00A939EF">
      <w:pPr>
        <w:pStyle w:val="P-Regular"/>
      </w:pPr>
      <w:r>
        <w:t>In this chapter we’re going to cover the following main topics:</w:t>
      </w:r>
    </w:p>
    <w:p w14:paraId="76C9F3A0" w14:textId="7F085903" w:rsidR="6F5D91B1" w:rsidRPr="00D218CE" w:rsidRDefault="5095D00E" w:rsidP="00502113">
      <w:pPr>
        <w:pStyle w:val="L-Bullets"/>
      </w:pPr>
      <w:r w:rsidRPr="00D218CE">
        <w:t xml:space="preserve">Installing and </w:t>
      </w:r>
      <w:r w:rsidR="00B6066E" w:rsidRPr="00B6066E">
        <w:t>launching</w:t>
      </w:r>
      <w:r w:rsidRPr="00D218CE">
        <w:t xml:space="preserve"> Streamlit</w:t>
      </w:r>
    </w:p>
    <w:p w14:paraId="7E48364A" w14:textId="76D7827F" w:rsidR="69FB7041" w:rsidRPr="00A939EF" w:rsidRDefault="69FB7041" w:rsidP="00502113">
      <w:pPr>
        <w:pStyle w:val="L-Bullets"/>
      </w:pPr>
      <w:r w:rsidRPr="00A939EF">
        <w:t>Streamlit features and widgets</w:t>
      </w:r>
    </w:p>
    <w:p w14:paraId="57581C04" w14:textId="7E4BC79D" w:rsidR="69FB7041" w:rsidRPr="00A939EF" w:rsidRDefault="3D486F8B" w:rsidP="00502113">
      <w:pPr>
        <w:pStyle w:val="L-Bullets"/>
      </w:pPr>
      <w:r w:rsidRPr="00A939EF">
        <w:t xml:space="preserve">Dataframes, </w:t>
      </w:r>
      <w:r w:rsidR="69FB7041" w:rsidRPr="00A939EF">
        <w:t>Plots</w:t>
      </w:r>
      <w:r w:rsidR="00F75FC7">
        <w:t>,</w:t>
      </w:r>
      <w:r w:rsidR="69FB7041" w:rsidRPr="00A939EF">
        <w:t xml:space="preserve"> and </w:t>
      </w:r>
      <w:r w:rsidR="00BE6ED8" w:rsidRPr="00A939EF">
        <w:t>Visuali</w:t>
      </w:r>
      <w:r w:rsidR="00BE6ED8">
        <w:t>z</w:t>
      </w:r>
      <w:r w:rsidR="00BE6ED8" w:rsidRPr="00A939EF">
        <w:t>ations</w:t>
      </w:r>
    </w:p>
    <w:p w14:paraId="219E2C65" w14:textId="4C50628E" w:rsidR="758DEEB6" w:rsidRPr="00A939EF" w:rsidRDefault="758DEEB6" w:rsidP="00502113">
      <w:pPr>
        <w:pStyle w:val="L-Bullets"/>
      </w:pPr>
      <w:r w:rsidRPr="00A939EF">
        <w:t>Date</w:t>
      </w:r>
      <w:r w:rsidR="725386F7" w:rsidRPr="00A939EF">
        <w:t xml:space="preserve">, </w:t>
      </w:r>
      <w:r w:rsidRPr="00A939EF">
        <w:t>Time</w:t>
      </w:r>
      <w:r w:rsidR="1B9DBB56" w:rsidRPr="00A939EF">
        <w:t xml:space="preserve"> and more</w:t>
      </w:r>
    </w:p>
    <w:p w14:paraId="74865FD1" w14:textId="25B71453" w:rsidR="00A55F8D" w:rsidRDefault="220381DB" w:rsidP="220381DB">
      <w:pPr>
        <w:pStyle w:val="H1-Section"/>
        <w:rPr>
          <w:lang w:val="en"/>
        </w:rPr>
      </w:pPr>
      <w:r w:rsidRPr="110BAC0F">
        <w:rPr>
          <w:lang w:val="en-GB"/>
        </w:rPr>
        <w:t>Technical requirements</w:t>
      </w:r>
    </w:p>
    <w:p w14:paraId="18B8F293" w14:textId="3C35D83B" w:rsidR="00B6066E" w:rsidRDefault="001B06F6" w:rsidP="00B6066E">
      <w:pPr>
        <w:pStyle w:val="L-Bullets"/>
      </w:pPr>
      <w:r>
        <w:t xml:space="preserve">In this chapter, we will use the following </w:t>
      </w:r>
      <w:r w:rsidR="04426745">
        <w:t>libraries, packages and tools:</w:t>
      </w:r>
    </w:p>
    <w:p w14:paraId="4DAAB982" w14:textId="1E6F804D" w:rsidR="00B6066E" w:rsidRDefault="04426745" w:rsidP="00B6066E">
      <w:pPr>
        <w:pStyle w:val="L2-Bullets"/>
      </w:pPr>
      <w:r w:rsidRPr="16BF1419">
        <w:t>Sublime Text</w:t>
      </w:r>
    </w:p>
    <w:p w14:paraId="204EBF54" w14:textId="3699D0B5" w:rsidR="00B6066E" w:rsidRDefault="04426745" w:rsidP="00B6066E">
      <w:pPr>
        <w:pStyle w:val="L2-Bullets"/>
      </w:pPr>
      <w:r w:rsidRPr="16BF1419">
        <w:t>Python3</w:t>
      </w:r>
    </w:p>
    <w:p w14:paraId="1ECFDACC" w14:textId="45E87536" w:rsidR="00B6066E" w:rsidRDefault="04426745" w:rsidP="00B6066E">
      <w:pPr>
        <w:pStyle w:val="L2-Bullets"/>
      </w:pPr>
      <w:r w:rsidRPr="006208A8">
        <w:rPr>
          <w:rStyle w:val="P-Code"/>
        </w:rPr>
        <w:t>pipenv</w:t>
      </w:r>
    </w:p>
    <w:p w14:paraId="032B21A9" w14:textId="194B3B5C" w:rsidR="00B6066E" w:rsidRPr="006208A8" w:rsidRDefault="07845E7A" w:rsidP="00B6066E">
      <w:pPr>
        <w:pStyle w:val="L2-Bullets"/>
        <w:rPr>
          <w:rStyle w:val="P-Code"/>
        </w:rPr>
      </w:pPr>
      <w:r w:rsidRPr="006208A8">
        <w:rPr>
          <w:rStyle w:val="P-Code"/>
        </w:rPr>
        <w:t>s</w:t>
      </w:r>
      <w:r w:rsidR="04426745" w:rsidRPr="006208A8">
        <w:rPr>
          <w:rStyle w:val="P-Code"/>
        </w:rPr>
        <w:t>treamlit</w:t>
      </w:r>
    </w:p>
    <w:p w14:paraId="525B4281" w14:textId="6669746B" w:rsidR="00A55F8D" w:rsidRDefault="04426745" w:rsidP="00D218CE">
      <w:pPr>
        <w:pStyle w:val="L2-Bullets"/>
      </w:pPr>
      <w:r w:rsidRPr="16BF1419">
        <w:lastRenderedPageBreak/>
        <w:t>csv files</w:t>
      </w:r>
    </w:p>
    <w:p w14:paraId="08556CA1" w14:textId="0C819155" w:rsidR="7663384C" w:rsidRPr="00B6066E" w:rsidRDefault="001B06F6" w:rsidP="00D218CE">
      <w:pPr>
        <w:pStyle w:val="L-Bullets"/>
      </w:pPr>
      <w:r>
        <w:t xml:space="preserve">Code in the chapter can be accessed through the following </w:t>
      </w:r>
      <w:r w:rsidR="00B6066E">
        <w:t>GitHub</w:t>
      </w:r>
      <w:r w:rsidR="7663384C">
        <w:t xml:space="preserve"> link:</w:t>
      </w:r>
      <w:r w:rsidR="00B6066E" w:rsidRPr="00D218CE">
        <w:t xml:space="preserve"> </w:t>
      </w:r>
      <w:r w:rsidR="7663384C" w:rsidRPr="00D218CE">
        <w:rPr>
          <w:rStyle w:val="P-URL"/>
        </w:rPr>
        <w:t>https://github.com/PacktPublishing/Web-App-Development-Made-Simple-with-Streamlit/tree/fcb2bd740a2df7263b4470164805926fee3157a1/Chapter03</w:t>
      </w:r>
    </w:p>
    <w:p w14:paraId="0F40DAD2" w14:textId="12490F11" w:rsidR="00A55F8D" w:rsidRDefault="74C7D5F4" w:rsidP="00D218CE">
      <w:pPr>
        <w:pStyle w:val="H1-Section"/>
        <w:rPr>
          <w:lang w:val="en"/>
        </w:rPr>
      </w:pPr>
      <w:r w:rsidRPr="2C703EF3">
        <w:rPr>
          <w:rFonts w:ascii="Segoe UI" w:eastAsia="Segoe UI" w:hAnsi="Segoe UI" w:cs="Segoe UI"/>
          <w:bCs/>
          <w:color w:val="333333"/>
          <w:lang w:val="en"/>
        </w:rPr>
        <w:t xml:space="preserve"> </w:t>
      </w:r>
      <w:r w:rsidRPr="00D218CE">
        <w:rPr>
          <w:lang w:val="en"/>
        </w:rPr>
        <w:t xml:space="preserve">Installing and </w:t>
      </w:r>
      <w:r w:rsidR="00D218CE" w:rsidRPr="00D218CE">
        <w:rPr>
          <w:lang w:val="en"/>
        </w:rPr>
        <w:t>launching</w:t>
      </w:r>
      <w:r w:rsidRPr="00D218CE">
        <w:rPr>
          <w:lang w:val="en"/>
        </w:rPr>
        <w:t xml:space="preserve"> Streamlit</w:t>
      </w:r>
    </w:p>
    <w:p w14:paraId="193FC197" w14:textId="1897C238" w:rsidR="00A55F8D" w:rsidRPr="00953932" w:rsidRDefault="04465695" w:rsidP="00B6066E">
      <w:pPr>
        <w:pStyle w:val="P-Regular"/>
      </w:pPr>
      <w:r>
        <w:t>Finally</w:t>
      </w:r>
      <w:r w:rsidR="574FCE87">
        <w:t>,</w:t>
      </w:r>
      <w:r>
        <w:t xml:space="preserve"> we are ready to write our code in order to create beautiful web applications! Where to start from? </w:t>
      </w:r>
      <w:r w:rsidR="4280C7CC">
        <w:t>T</w:t>
      </w:r>
      <w:r>
        <w:t xml:space="preserve">he first thing to do is </w:t>
      </w:r>
      <w:r w:rsidR="311B85E0">
        <w:t xml:space="preserve">to </w:t>
      </w:r>
      <w:r>
        <w:t xml:space="preserve">install </w:t>
      </w:r>
      <w:r w:rsidR="70C8C639">
        <w:t>S</w:t>
      </w:r>
      <w:r>
        <w:t>treamlit.</w:t>
      </w:r>
    </w:p>
    <w:p w14:paraId="02450C8C" w14:textId="11029D70" w:rsidR="00A55F8D" w:rsidRPr="00953932" w:rsidRDefault="04465695" w:rsidP="00953932">
      <w:pPr>
        <w:pStyle w:val="P-Regular"/>
      </w:pPr>
      <w:r>
        <w:t xml:space="preserve">So, let’s create a new directory, for example we can call it </w:t>
      </w:r>
      <w:r w:rsidRPr="2C703EF3">
        <w:rPr>
          <w:rStyle w:val="P-Code"/>
        </w:rPr>
        <w:t>streamlit_course</w:t>
      </w:r>
      <w:r>
        <w:t>, and once i</w:t>
      </w:r>
      <w:r w:rsidR="55937E91">
        <w:t>n</w:t>
      </w:r>
      <w:r>
        <w:t>side it</w:t>
      </w:r>
      <w:r w:rsidR="243E951A">
        <w:t>,</w:t>
      </w:r>
      <w:r>
        <w:t xml:space="preserve"> </w:t>
      </w:r>
      <w:r w:rsidR="394AC679">
        <w:t xml:space="preserve">prepare </w:t>
      </w:r>
      <w:r>
        <w:t>a new vi</w:t>
      </w:r>
      <w:r w:rsidR="5B51B652">
        <w:t xml:space="preserve">rtual environment by typing the </w:t>
      </w:r>
      <w:r w:rsidR="5DA6B93A">
        <w:t>well-known</w:t>
      </w:r>
      <w:r w:rsidR="5B51B652">
        <w:t xml:space="preserve"> </w:t>
      </w:r>
      <w:r w:rsidR="566FBAB6">
        <w:t>command</w:t>
      </w:r>
      <w:r w:rsidR="66020D41">
        <w:t>,</w:t>
      </w:r>
      <w:r w:rsidR="566FBAB6">
        <w:t xml:space="preserve"> </w:t>
      </w:r>
      <w:r w:rsidR="5B51B652" w:rsidRPr="2C703EF3">
        <w:rPr>
          <w:rStyle w:val="P-Code"/>
        </w:rPr>
        <w:t>pipenv shell</w:t>
      </w:r>
      <w:r w:rsidR="1C719103">
        <w:t>.</w:t>
      </w:r>
      <w:r w:rsidR="66020D41">
        <w:t xml:space="preserve"> Once you are done running the </w:t>
      </w:r>
      <w:r w:rsidR="66020D41" w:rsidRPr="2C703EF3">
        <w:rPr>
          <w:rStyle w:val="P-Code"/>
        </w:rPr>
        <w:t>pipenv shell</w:t>
      </w:r>
      <w:r w:rsidR="66020D41">
        <w:t xml:space="preserve"> command, you will get the following result:</w:t>
      </w:r>
    </w:p>
    <w:p w14:paraId="4C18BF81" w14:textId="06D65BA2" w:rsidR="00A55F8D" w:rsidRDefault="39F24CC0" w:rsidP="00D218CE">
      <w:pPr>
        <w:pStyle w:val="IMG-Caption"/>
      </w:pPr>
      <w:r>
        <w:rPr>
          <w:noProof/>
        </w:rPr>
        <w:drawing>
          <wp:inline distT="0" distB="0" distL="0" distR="0" wp14:anchorId="660DBF06" wp14:editId="0F9763BE">
            <wp:extent cx="4572000" cy="3143250"/>
            <wp:effectExtent l="0" t="0" r="0" b="0"/>
            <wp:docPr id="1006875330" name="Picture 100687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C8B2" w14:textId="3494F71E" w:rsidR="00A55F8D" w:rsidRDefault="39F24CC0" w:rsidP="110BAC0F">
      <w:pPr>
        <w:pStyle w:val="IMG-Caption"/>
      </w:pPr>
      <w:r>
        <w:t>Figure 3.1: streamlit_course virtual environment creation</w:t>
      </w:r>
    </w:p>
    <w:p w14:paraId="472254F9" w14:textId="0B688C34" w:rsidR="00A55F8D" w:rsidRDefault="39F24CC0" w:rsidP="00D218CE">
      <w:pPr>
        <w:pStyle w:val="P-Regular"/>
      </w:pPr>
      <w:r>
        <w:lastRenderedPageBreak/>
        <w:t xml:space="preserve">Installing </w:t>
      </w:r>
      <w:r w:rsidR="004B5682">
        <w:t>Streamlit</w:t>
      </w:r>
      <w:r>
        <w:t xml:space="preserve"> is really very easy, a matter of a simple instruction as we can read on </w:t>
      </w:r>
      <w:r w:rsidR="004B5682">
        <w:t>its</w:t>
      </w:r>
      <w:r>
        <w:t xml:space="preserve"> official website (</w:t>
      </w:r>
      <w:hyperlink r:id="rId10">
        <w:r w:rsidRPr="00D218CE">
          <w:rPr>
            <w:rStyle w:val="P-URL"/>
          </w:rPr>
          <w:t>www.streamlit.io</w:t>
        </w:r>
      </w:hyperlink>
      <w:r>
        <w:t>)</w:t>
      </w:r>
      <w:r w:rsidR="00D218CE">
        <w:t>.</w:t>
      </w:r>
    </w:p>
    <w:p w14:paraId="4973B736" w14:textId="65C01352" w:rsidR="00A55F8D" w:rsidRDefault="6CD15A00" w:rsidP="00D218CE">
      <w:pPr>
        <w:pStyle w:val="IMG-Caption"/>
      </w:pPr>
      <w:r>
        <w:rPr>
          <w:noProof/>
        </w:rPr>
        <w:drawing>
          <wp:inline distT="0" distB="0" distL="0" distR="0" wp14:anchorId="64E84262" wp14:editId="1A0EF10C">
            <wp:extent cx="4572000" cy="3981450"/>
            <wp:effectExtent l="0" t="0" r="0" b="0"/>
            <wp:docPr id="528780649" name="Picture 5287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B4C0" w14:textId="2C5E82EB" w:rsidR="00A55F8D" w:rsidRDefault="6CD15A00" w:rsidP="110BAC0F">
      <w:pPr>
        <w:pStyle w:val="IMG-Caption"/>
      </w:pPr>
      <w:r>
        <w:t xml:space="preserve">Figure 3.2: </w:t>
      </w:r>
      <w:r w:rsidR="000E6444">
        <w:t>I</w:t>
      </w:r>
      <w:r>
        <w:t>nstall</w:t>
      </w:r>
      <w:r w:rsidR="000E6444">
        <w:t>ing</w:t>
      </w:r>
      <w:r>
        <w:t xml:space="preserve"> Streamlit</w:t>
      </w:r>
    </w:p>
    <w:p w14:paraId="563B52B6" w14:textId="78B5358F" w:rsidR="00A55F8D" w:rsidRDefault="74C2F42F" w:rsidP="00D218CE">
      <w:pPr>
        <w:pStyle w:val="P-Regular"/>
      </w:pPr>
      <w:r>
        <w:t xml:space="preserve">Since we are using </w:t>
      </w:r>
      <w:r w:rsidRPr="00D218CE">
        <w:rPr>
          <w:rStyle w:val="P-Code"/>
        </w:rPr>
        <w:t>pipenv</w:t>
      </w:r>
      <w:r w:rsidR="09A74877">
        <w:t xml:space="preserve"> and </w:t>
      </w:r>
      <w:r w:rsidR="09A74877" w:rsidRPr="00D218CE">
        <w:rPr>
          <w:rStyle w:val="P-Code"/>
        </w:rPr>
        <w:t>streamlit_course</w:t>
      </w:r>
      <w:r w:rsidR="09A74877">
        <w:t xml:space="preserve"> virtual </w:t>
      </w:r>
      <w:r w:rsidR="461DABB4">
        <w:t>environment</w:t>
      </w:r>
      <w:r w:rsidR="09A74877">
        <w:t xml:space="preserve"> </w:t>
      </w:r>
      <w:r w:rsidR="461DABB4">
        <w:t xml:space="preserve">that </w:t>
      </w:r>
      <w:r w:rsidR="09A74877">
        <w:t xml:space="preserve">we just created, </w:t>
      </w:r>
      <w:r>
        <w:t xml:space="preserve">we have to modify a little bit the instruction </w:t>
      </w:r>
      <w:r w:rsidR="608D897E">
        <w:t xml:space="preserve">suggested in </w:t>
      </w:r>
      <w:r w:rsidR="608D897E" w:rsidRPr="00D218CE">
        <w:rPr>
          <w:rStyle w:val="P-Italics"/>
        </w:rPr>
        <w:t>F</w:t>
      </w:r>
      <w:r w:rsidR="40585426" w:rsidRPr="00D218CE">
        <w:rPr>
          <w:rStyle w:val="P-Italics"/>
        </w:rPr>
        <w:t>i</w:t>
      </w:r>
      <w:r w:rsidR="608D897E" w:rsidRPr="00D218CE">
        <w:rPr>
          <w:rStyle w:val="P-Italics"/>
        </w:rPr>
        <w:t>gure 3.2</w:t>
      </w:r>
      <w:r w:rsidR="608D897E">
        <w:t xml:space="preserve"> </w:t>
      </w:r>
      <w:r>
        <w:t>in the followi</w:t>
      </w:r>
      <w:r w:rsidR="4D798CAD">
        <w:t>ng way:</w:t>
      </w:r>
    </w:p>
    <w:p w14:paraId="3A48525B" w14:textId="6CAC3CDC" w:rsidR="00A55F8D" w:rsidRDefault="45933849" w:rsidP="2C703EF3">
      <w:pPr>
        <w:pStyle w:val="SC-Source"/>
      </w:pPr>
      <w:r>
        <w:t>p</w:t>
      </w:r>
      <w:r w:rsidR="4D798CAD">
        <w:t>ipenv install streamlit</w:t>
      </w:r>
      <w:r w:rsidR="74C2F42F">
        <w:t xml:space="preserve"> </w:t>
      </w:r>
    </w:p>
    <w:p w14:paraId="1C99292E" w14:textId="574AFBEE" w:rsidR="00425E60" w:rsidRDefault="00425E60" w:rsidP="00D218CE">
      <w:pPr>
        <w:pStyle w:val="P-Regular"/>
      </w:pPr>
      <w:r>
        <w:t>You will get the following result:</w:t>
      </w:r>
    </w:p>
    <w:p w14:paraId="5A1CE650" w14:textId="726A9F85" w:rsidR="00A55F8D" w:rsidRDefault="60859452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1381EBC4" wp14:editId="093C9D8C">
            <wp:extent cx="4572000" cy="2752725"/>
            <wp:effectExtent l="0" t="0" r="0" b="0"/>
            <wp:docPr id="652031236" name="Picture 65203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A217" w14:textId="51DE8207" w:rsidR="00A55F8D" w:rsidRDefault="60859452" w:rsidP="110BAC0F">
      <w:pPr>
        <w:pStyle w:val="IMG-Caption"/>
      </w:pPr>
      <w:r>
        <w:t>Fig</w:t>
      </w:r>
      <w:r w:rsidR="00D218CE">
        <w:t>ure</w:t>
      </w:r>
      <w:r>
        <w:t xml:space="preserve"> 3.3: Streamlit installation with pipenv</w:t>
      </w:r>
    </w:p>
    <w:p w14:paraId="73608383" w14:textId="2F356F8D" w:rsidR="00A55F8D" w:rsidRDefault="00425E60" w:rsidP="00D218CE">
      <w:pPr>
        <w:pStyle w:val="P-Regular"/>
      </w:pPr>
      <w:r>
        <w:t>I</w:t>
      </w:r>
      <w:r w:rsidR="60859452">
        <w:t>n this way</w:t>
      </w:r>
      <w:r w:rsidR="00D218CE">
        <w:t>,</w:t>
      </w:r>
      <w:r w:rsidR="60859452">
        <w:t xml:space="preserve"> Streamlit </w:t>
      </w:r>
      <w:r w:rsidR="7F643293">
        <w:t>will be</w:t>
      </w:r>
      <w:r w:rsidR="60859452">
        <w:t xml:space="preserve"> easily installed and the </w:t>
      </w:r>
      <w:r w:rsidR="60859452" w:rsidRPr="00D218CE">
        <w:rPr>
          <w:rStyle w:val="P-Code"/>
        </w:rPr>
        <w:t>Pipfile</w:t>
      </w:r>
      <w:r w:rsidR="60859452">
        <w:t xml:space="preserve"> </w:t>
      </w:r>
      <w:r>
        <w:t xml:space="preserve">will be </w:t>
      </w:r>
      <w:r w:rsidR="60859452">
        <w:t>updated.</w:t>
      </w:r>
    </w:p>
    <w:p w14:paraId="79BE2771" w14:textId="390EEDEA" w:rsidR="00A55F8D" w:rsidRDefault="15487851" w:rsidP="00D218CE">
      <w:pPr>
        <w:pStyle w:val="P-Regular"/>
      </w:pPr>
      <w:r>
        <w:t>Now</w:t>
      </w:r>
      <w:r w:rsidR="00D218CE">
        <w:t>,</w:t>
      </w:r>
      <w:r>
        <w:t xml:space="preserve"> let’s create an empty file to be used as our python script</w:t>
      </w:r>
      <w:r w:rsidR="537E94D8">
        <w:t xml:space="preserve"> by typing</w:t>
      </w:r>
      <w:r w:rsidR="00433BC9">
        <w:t xml:space="preserve"> the following</w:t>
      </w:r>
      <w:r w:rsidR="537E94D8">
        <w:t>:</w:t>
      </w:r>
    </w:p>
    <w:p w14:paraId="53F84374" w14:textId="4FE5BA07" w:rsidR="00A55F8D" w:rsidRDefault="537E94D8" w:rsidP="00D218CE">
      <w:pPr>
        <w:pStyle w:val="SC-Source"/>
      </w:pPr>
      <w:r>
        <w:t>touch app.py</w:t>
      </w:r>
    </w:p>
    <w:p w14:paraId="397980B8" w14:textId="5AD49EE4" w:rsidR="00A55F8D" w:rsidRDefault="00B6066E" w:rsidP="00D218CE">
      <w:pPr>
        <w:pStyle w:val="P-Regular"/>
      </w:pPr>
      <w:r>
        <w:t xml:space="preserve">As </w:t>
      </w:r>
      <w:r w:rsidR="537E94D8">
        <w:t xml:space="preserve">we can </w:t>
      </w:r>
      <w:r w:rsidR="537E94D8" w:rsidRPr="00B6066E">
        <w:t>see</w:t>
      </w:r>
      <w:r w:rsidR="537E94D8">
        <w:t xml:space="preserve"> in our </w:t>
      </w:r>
      <w:r w:rsidR="537E94D8" w:rsidRPr="00D218CE">
        <w:rPr>
          <w:rStyle w:val="P-Code"/>
        </w:rPr>
        <w:t>streamlit_course</w:t>
      </w:r>
      <w:r w:rsidR="537E94D8">
        <w:t xml:space="preserve"> </w:t>
      </w:r>
      <w:r w:rsidR="0906AE09">
        <w:t>directory</w:t>
      </w:r>
      <w:r>
        <w:t>,</w:t>
      </w:r>
      <w:r w:rsidR="6EA2E48E">
        <w:t xml:space="preserve"> </w:t>
      </w:r>
      <w:r w:rsidR="537E94D8">
        <w:t>we have three files</w:t>
      </w:r>
      <w:r w:rsidR="00D218CE">
        <w:t>:</w:t>
      </w:r>
    </w:p>
    <w:p w14:paraId="4B29E355" w14:textId="0CA9D579" w:rsidR="00A55F8D" w:rsidRDefault="29B43B70" w:rsidP="00D218CE">
      <w:pPr>
        <w:pStyle w:val="IMG-Caption"/>
      </w:pPr>
      <w:r>
        <w:rPr>
          <w:noProof/>
        </w:rPr>
        <w:drawing>
          <wp:inline distT="0" distB="0" distL="0" distR="0" wp14:anchorId="7FC6353C" wp14:editId="2B7C5644">
            <wp:extent cx="4572000" cy="1257300"/>
            <wp:effectExtent l="0" t="0" r="0" b="0"/>
            <wp:docPr id="1376461010" name="Picture 137646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7567" w14:textId="64816882" w:rsidR="00A55F8D" w:rsidRDefault="29B43B70" w:rsidP="110BAC0F">
      <w:pPr>
        <w:pStyle w:val="IMG-Caption"/>
      </w:pPr>
      <w:r>
        <w:t>Figure 3.4: the files in the streamlit_course directory</w:t>
      </w:r>
    </w:p>
    <w:p w14:paraId="7D18AAB7" w14:textId="2AACAA4C" w:rsidR="00A55F8D" w:rsidRDefault="00FB3245" w:rsidP="00D218CE">
      <w:pPr>
        <w:pStyle w:val="P-Regular"/>
      </w:pPr>
      <w:r>
        <w:t xml:space="preserve">Up to </w:t>
      </w:r>
      <w:r w:rsidR="000B47A0">
        <w:t>now</w:t>
      </w:r>
      <w:r w:rsidR="6E896994">
        <w:t xml:space="preserve">, </w:t>
      </w:r>
      <w:r>
        <w:t>we have installed Streamlit and we have an empty python file, even if not that much we are ready to launch our first web application!</w:t>
      </w:r>
    </w:p>
    <w:p w14:paraId="002E592D" w14:textId="3E4DE89A" w:rsidR="00A55F8D" w:rsidRDefault="00FB3245" w:rsidP="00D218CE">
      <w:pPr>
        <w:pStyle w:val="P-Regular"/>
      </w:pPr>
      <w:r>
        <w:t>The instruction to launch Streamlit is very simple, just</w:t>
      </w:r>
      <w:r w:rsidR="001D539B">
        <w:t xml:space="preserve"> type</w:t>
      </w:r>
      <w:r>
        <w:t xml:space="preserve"> </w:t>
      </w:r>
      <w:r w:rsidRPr="71044BA8">
        <w:rPr>
          <w:rStyle w:val="P-Code"/>
        </w:rPr>
        <w:t>streamlit run &lt;python_file_name.py&gt;</w:t>
      </w:r>
      <w:r>
        <w:t xml:space="preserve">, where the python file in our case </w:t>
      </w:r>
      <w:r w:rsidR="1EF28A0F">
        <w:t xml:space="preserve">is the empty </w:t>
      </w:r>
      <w:r w:rsidR="1EF28A0F" w:rsidRPr="00D218CE">
        <w:rPr>
          <w:rStyle w:val="P-Code"/>
        </w:rPr>
        <w:t>app.py</w:t>
      </w:r>
      <w:r w:rsidR="1EF28A0F">
        <w:t xml:space="preserve"> </w:t>
      </w:r>
      <w:r w:rsidR="1EF28A0F">
        <w:lastRenderedPageBreak/>
        <w:t xml:space="preserve">we just created. But, since we are in a </w:t>
      </w:r>
      <w:r w:rsidR="1EF28A0F" w:rsidRPr="00D218CE">
        <w:rPr>
          <w:rStyle w:val="P-Code"/>
        </w:rPr>
        <w:t>pipenv</w:t>
      </w:r>
      <w:r w:rsidR="1EF28A0F">
        <w:t xml:space="preserve"> virtual environment, we have to tell to </w:t>
      </w:r>
      <w:r w:rsidR="1EF28A0F" w:rsidRPr="00D218CE">
        <w:rPr>
          <w:rStyle w:val="P-Code"/>
        </w:rPr>
        <w:t>pipenv</w:t>
      </w:r>
      <w:r w:rsidR="1EF28A0F">
        <w:t xml:space="preserve"> that we want to launch something, so final</w:t>
      </w:r>
      <w:r w:rsidR="562C4467">
        <w:t>l</w:t>
      </w:r>
      <w:r w:rsidR="1EF28A0F">
        <w:t>y</w:t>
      </w:r>
      <w:r w:rsidR="4C6D443E">
        <w:t xml:space="preserve"> we </w:t>
      </w:r>
      <w:r w:rsidR="5248EE75">
        <w:t>can</w:t>
      </w:r>
      <w:r w:rsidR="4C6D443E">
        <w:t xml:space="preserve"> write:</w:t>
      </w:r>
    </w:p>
    <w:p w14:paraId="0D737B13" w14:textId="5C6A4552" w:rsidR="00A55F8D" w:rsidRDefault="42CC461B" w:rsidP="00D218CE">
      <w:pPr>
        <w:pStyle w:val="SC-Source"/>
      </w:pPr>
      <w:r>
        <w:t>p</w:t>
      </w:r>
      <w:r w:rsidR="4C6D443E">
        <w:t>ipenv run streamlit run app.py</w:t>
      </w:r>
    </w:p>
    <w:p w14:paraId="3B9B6110" w14:textId="6D3104AB" w:rsidR="00A55F8D" w:rsidRDefault="2E0EDB74" w:rsidP="00D218CE">
      <w:pPr>
        <w:pStyle w:val="P-Regular"/>
      </w:pPr>
      <w:r>
        <w:t>I</w:t>
      </w:r>
      <w:r w:rsidR="4C6D443E">
        <w:t>n</w:t>
      </w:r>
      <w:r w:rsidR="1EF28A0F">
        <w:t xml:space="preserve"> </w:t>
      </w:r>
      <w:r>
        <w:t>this way</w:t>
      </w:r>
      <w:r w:rsidR="00D218CE">
        <w:t>,</w:t>
      </w:r>
      <w:r>
        <w:t xml:space="preserve"> </w:t>
      </w:r>
      <w:r w:rsidRPr="00D218CE">
        <w:rPr>
          <w:rStyle w:val="P-Code"/>
        </w:rPr>
        <w:t>pipenv</w:t>
      </w:r>
      <w:r>
        <w:t xml:space="preserve"> launches Streamlit that runs the </w:t>
      </w:r>
      <w:r w:rsidRPr="00D218CE">
        <w:rPr>
          <w:rStyle w:val="P-Code"/>
        </w:rPr>
        <w:t>app.py</w:t>
      </w:r>
      <w:r>
        <w:t xml:space="preserve"> file. </w:t>
      </w:r>
      <w:r w:rsidR="0CBC6014">
        <w:t>We see that our browser opens on an empty page, but if we chec</w:t>
      </w:r>
      <w:r w:rsidR="08FE02E6">
        <w:t>k</w:t>
      </w:r>
      <w:r w:rsidR="0CBC6014">
        <w:t xml:space="preserve"> carefully the address bar we can see that something is running on </w:t>
      </w:r>
      <w:r w:rsidR="0CBC6014" w:rsidRPr="00D218CE">
        <w:rPr>
          <w:rStyle w:val="P-Code"/>
        </w:rPr>
        <w:t>localhost:8501</w:t>
      </w:r>
      <w:r w:rsidR="0CBC6014">
        <w:t xml:space="preserve">. </w:t>
      </w:r>
      <w:r w:rsidR="000B47A0">
        <w:t>O</w:t>
      </w:r>
      <w:r w:rsidR="0CBC6014">
        <w:t>ur streamlit web app</w:t>
      </w:r>
      <w:r w:rsidR="6A649C08">
        <w:t xml:space="preserve"> is alive and running on our local machine on its standard 8501 port.</w:t>
      </w:r>
      <w:r w:rsidR="10778BEE">
        <w:t xml:space="preserve"> (if you are asked to write your email</w:t>
      </w:r>
      <w:r w:rsidR="19E87728">
        <w:t xml:space="preserve"> in the terminal, </w:t>
      </w:r>
      <w:r w:rsidR="10778BEE">
        <w:t>just push enter).</w:t>
      </w:r>
    </w:p>
    <w:p w14:paraId="1FB6E9D9" w14:textId="5707D051" w:rsidR="00A55F8D" w:rsidRDefault="183DC6EE" w:rsidP="00D218CE">
      <w:pPr>
        <w:pStyle w:val="IMG-Caption"/>
      </w:pPr>
      <w:r>
        <w:rPr>
          <w:noProof/>
        </w:rPr>
        <w:drawing>
          <wp:inline distT="0" distB="0" distL="0" distR="0" wp14:anchorId="36A911FA" wp14:editId="04126604">
            <wp:extent cx="4572000" cy="2647950"/>
            <wp:effectExtent l="0" t="0" r="0" b="0"/>
            <wp:docPr id="599837343" name="Picture 599837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0877" w14:textId="073A3038" w:rsidR="00A55F8D" w:rsidRDefault="001D539B" w:rsidP="110BAC0F">
      <w:pPr>
        <w:pStyle w:val="IMG-Caption"/>
      </w:pPr>
      <w:r>
        <w:t>Figure</w:t>
      </w:r>
      <w:r w:rsidR="183DC6EE">
        <w:t xml:space="preserve"> 3.5: Streamlit running on localhost:8501</w:t>
      </w:r>
    </w:p>
    <w:p w14:paraId="5AAACC0A" w14:textId="29E0790E" w:rsidR="0046049A" w:rsidRDefault="00646695" w:rsidP="00B6066E">
      <w:pPr>
        <w:pStyle w:val="P-Regular"/>
      </w:pPr>
      <w:r>
        <w:t>Next, o</w:t>
      </w:r>
      <w:r w:rsidRPr="71044BA8">
        <w:t xml:space="preserve">ur </w:t>
      </w:r>
      <w:r w:rsidR="61257713" w:rsidRPr="71044BA8">
        <w:t xml:space="preserve">web app can be improved by adding widgets and elements. Open another terminal in our terminator (another tile), enter our virtual environment, and run our Sublime Text editor with </w:t>
      </w:r>
      <w:r w:rsidR="61257713" w:rsidRPr="00D218CE">
        <w:rPr>
          <w:rStyle w:val="P-Code"/>
        </w:rPr>
        <w:t>"subl ."</w:t>
      </w:r>
      <w:r w:rsidR="61257713" w:rsidRPr="71044BA8">
        <w:t>.</w:t>
      </w:r>
    </w:p>
    <w:p w14:paraId="2EF82E05" w14:textId="07A3A4B8" w:rsidR="00B6066E" w:rsidRPr="00B6066E" w:rsidRDefault="08A72040" w:rsidP="006208A8">
      <w:pPr>
        <w:pStyle w:val="H1-Section"/>
      </w:pPr>
      <w:r w:rsidRPr="110BAC0F">
        <w:t>Streamlit</w:t>
      </w:r>
      <w:r w:rsidRPr="00D218CE">
        <w:t xml:space="preserve"> </w:t>
      </w:r>
      <w:r w:rsidRPr="110BAC0F">
        <w:t>features</w:t>
      </w:r>
      <w:r w:rsidRPr="00D218CE">
        <w:t xml:space="preserve"> </w:t>
      </w:r>
      <w:r w:rsidRPr="110BAC0F">
        <w:t>and</w:t>
      </w:r>
      <w:r w:rsidRPr="00D218CE">
        <w:t xml:space="preserve"> </w:t>
      </w:r>
      <w:r w:rsidRPr="110BAC0F">
        <w:t>widgets</w:t>
      </w:r>
    </w:p>
    <w:p w14:paraId="454773AF" w14:textId="2BF2CC29" w:rsidR="00EE3B7F" w:rsidRPr="00D218CE" w:rsidRDefault="20B9195D" w:rsidP="00D218CE">
      <w:pPr>
        <w:pStyle w:val="P-Regular"/>
      </w:pPr>
      <w:r w:rsidRPr="71044BA8">
        <w:t>The very first step has been completed: Streamlit is up and running. What we need to do now is to add text, widgets</w:t>
      </w:r>
      <w:r w:rsidR="1F0417A6" w:rsidRPr="71044BA8">
        <w:t>, elem</w:t>
      </w:r>
      <w:r w:rsidR="1E02E3C0" w:rsidRPr="71044BA8">
        <w:t>e</w:t>
      </w:r>
      <w:r w:rsidR="1F0417A6" w:rsidRPr="71044BA8">
        <w:t>nt</w:t>
      </w:r>
      <w:r w:rsidR="5EF920B7" w:rsidRPr="71044BA8">
        <w:t>s</w:t>
      </w:r>
      <w:r w:rsidR="1F0417A6" w:rsidRPr="71044BA8">
        <w:t xml:space="preserve">, etc. to make </w:t>
      </w:r>
      <w:r w:rsidR="7E568A3E" w:rsidRPr="71044BA8">
        <w:t xml:space="preserve">at the same time something beautiful and </w:t>
      </w:r>
      <w:r w:rsidR="591D79B5" w:rsidRPr="71044BA8">
        <w:t>corre</w:t>
      </w:r>
      <w:r w:rsidR="009C4F26">
        <w:t>c</w:t>
      </w:r>
      <w:r w:rsidR="591D79B5" w:rsidRPr="71044BA8">
        <w:t xml:space="preserve">tly </w:t>
      </w:r>
      <w:r w:rsidR="7E568A3E" w:rsidRPr="71044BA8">
        <w:t>working</w:t>
      </w:r>
      <w:r w:rsidR="30B274CA" w:rsidRPr="71044BA8">
        <w:t>.</w:t>
      </w:r>
      <w:r w:rsidR="7E568A3E" w:rsidRPr="71044BA8">
        <w:t xml:space="preserve"> </w:t>
      </w:r>
    </w:p>
    <w:p w14:paraId="04E7AF05" w14:textId="2390DAF7" w:rsidR="00A55F8D" w:rsidRPr="001D539B" w:rsidRDefault="64C5224B" w:rsidP="00D218CE">
      <w:pPr>
        <w:pStyle w:val="P-Regular"/>
      </w:pPr>
      <w:r w:rsidRPr="001D539B">
        <w:lastRenderedPageBreak/>
        <w:t xml:space="preserve">In order to start populating our web app with nice and useful widgets we need to write some Python code and the best way is to put </w:t>
      </w:r>
      <w:r w:rsidR="02057EA3" w:rsidRPr="001D539B">
        <w:t xml:space="preserve">one close to the other our Sublime Text and browser like the ones showed in the </w:t>
      </w:r>
      <w:r w:rsidR="00D218CE">
        <w:t>following image:</w:t>
      </w:r>
    </w:p>
    <w:p w14:paraId="3874EC4C" w14:textId="7934DE1E" w:rsidR="00A55F8D" w:rsidRPr="001D539B" w:rsidRDefault="1F7FE612" w:rsidP="00D218CE">
      <w:pPr>
        <w:pStyle w:val="IMG-Caption"/>
      </w:pPr>
      <w:r w:rsidRPr="00B1440F">
        <w:rPr>
          <w:noProof/>
        </w:rPr>
        <w:drawing>
          <wp:inline distT="0" distB="0" distL="0" distR="0" wp14:anchorId="07E57A9D" wp14:editId="22FFFD61">
            <wp:extent cx="4572000" cy="1924050"/>
            <wp:effectExtent l="0" t="0" r="0" b="0"/>
            <wp:docPr id="374966613" name="Picture 374966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97D7" w14:textId="73DCC88B" w:rsidR="00A55F8D" w:rsidRDefault="001D539B" w:rsidP="22FFFD61">
      <w:pPr>
        <w:pStyle w:val="IMG-Caption"/>
      </w:pPr>
      <w:r>
        <w:t>Figure</w:t>
      </w:r>
      <w:r w:rsidR="1F7FE612">
        <w:t xml:space="preserve"> 3.</w:t>
      </w:r>
      <w:r w:rsidR="0C198092">
        <w:t>6</w:t>
      </w:r>
      <w:r w:rsidR="1F7FE612">
        <w:t>: Sublime Text and Web Browser</w:t>
      </w:r>
    </w:p>
    <w:p w14:paraId="1ABA8B94" w14:textId="3B4B557B" w:rsidR="01C3FB48" w:rsidRDefault="44563B66" w:rsidP="006208A8">
      <w:pPr>
        <w:pStyle w:val="P-Regular"/>
      </w:pPr>
      <w:r>
        <w:t>This</w:t>
      </w:r>
      <w:r w:rsidR="1F7FE612">
        <w:t xml:space="preserve"> kind of visualization is very convenient because </w:t>
      </w:r>
      <w:r w:rsidR="312E4336">
        <w:t xml:space="preserve">we can see immediately any </w:t>
      </w:r>
      <w:r w:rsidR="082A91AC">
        <w:t>change</w:t>
      </w:r>
      <w:r w:rsidR="312E4336">
        <w:t xml:space="preserve"> we do </w:t>
      </w:r>
      <w:r w:rsidR="72FF570C">
        <w:t xml:space="preserve">to the </w:t>
      </w:r>
      <w:r w:rsidR="312E4336">
        <w:t>code</w:t>
      </w:r>
      <w:r w:rsidR="3138476D">
        <w:t xml:space="preserve"> </w:t>
      </w:r>
      <w:r w:rsidR="64E1F632">
        <w:t>(real-time, as soon as we save our code changes)</w:t>
      </w:r>
      <w:r w:rsidR="3138476D">
        <w:t>,</w:t>
      </w:r>
      <w:r w:rsidR="312E4336">
        <w:t xml:space="preserve"> </w:t>
      </w:r>
      <w:r w:rsidR="4DFFCE5E">
        <w:t xml:space="preserve">in our editor </w:t>
      </w:r>
      <w:r w:rsidR="312E4336">
        <w:t>directly</w:t>
      </w:r>
      <w:r w:rsidR="00D218CE">
        <w:t>,</w:t>
      </w:r>
      <w:r w:rsidR="312E4336">
        <w:t xml:space="preserve"> in the browser</w:t>
      </w:r>
      <w:r w:rsidR="00D218CE">
        <w:t xml:space="preserve"> by</w:t>
      </w:r>
      <w:r w:rsidR="312E4336">
        <w:t xml:space="preserve"> just selecting </w:t>
      </w:r>
      <w:r w:rsidR="1BB826BA" w:rsidRPr="3056E70A">
        <w:rPr>
          <w:rStyle w:val="P-Bold"/>
        </w:rPr>
        <w:t>A</w:t>
      </w:r>
      <w:r w:rsidR="312E4336" w:rsidRPr="3056E70A">
        <w:rPr>
          <w:rStyle w:val="P-Bold"/>
        </w:rPr>
        <w:t xml:space="preserve">lways </w:t>
      </w:r>
      <w:r w:rsidR="192345A7" w:rsidRPr="3056E70A">
        <w:rPr>
          <w:rStyle w:val="P-Bold"/>
        </w:rPr>
        <w:t>R</w:t>
      </w:r>
      <w:r w:rsidR="312E4336" w:rsidRPr="3056E70A">
        <w:rPr>
          <w:rStyle w:val="P-Bold"/>
        </w:rPr>
        <w:t>erun</w:t>
      </w:r>
      <w:r w:rsidR="312E4336">
        <w:t xml:space="preserve"> in the top right menu of </w:t>
      </w:r>
      <w:r w:rsidR="1CC9B075">
        <w:t xml:space="preserve">our web application. </w:t>
      </w:r>
    </w:p>
    <w:p w14:paraId="7643A4E1" w14:textId="64CB12FE" w:rsidR="75C20BB2" w:rsidRDefault="75C20BB2" w:rsidP="00D218CE">
      <w:pPr>
        <w:pStyle w:val="IMG-Caption"/>
      </w:pPr>
      <w:r>
        <w:rPr>
          <w:noProof/>
        </w:rPr>
        <w:drawing>
          <wp:inline distT="0" distB="0" distL="0" distR="0" wp14:anchorId="2260E76B" wp14:editId="1012A242">
            <wp:extent cx="4572000" cy="1924050"/>
            <wp:effectExtent l="0" t="0" r="0" b="0"/>
            <wp:docPr id="188394613" name="Picture 18839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4F97" w14:textId="08BF671A" w:rsidR="2A12D0F4" w:rsidRDefault="2A12D0F4" w:rsidP="22FFFD61">
      <w:pPr>
        <w:pStyle w:val="IMG-Caption"/>
      </w:pPr>
      <w:r>
        <w:t>Figure 3.7: Code changes and “Always Rerun”</w:t>
      </w:r>
    </w:p>
    <w:p w14:paraId="23549983" w14:textId="03587A0F" w:rsidR="00D218CE" w:rsidRDefault="00D218CE" w:rsidP="00D218CE">
      <w:pPr>
        <w:pStyle w:val="P-Regular"/>
      </w:pPr>
      <w:r>
        <w:t xml:space="preserve">So, let’s import streamlit (with </w:t>
      </w:r>
      <w:r w:rsidRPr="00D218CE">
        <w:rPr>
          <w:rStyle w:val="P-Code"/>
        </w:rPr>
        <w:t>st</w:t>
      </w:r>
      <w:r>
        <w:t xml:space="preserve"> as alias) and start dealing with some text</w:t>
      </w:r>
      <w:r w:rsidR="00EF49C5">
        <w:t>.</w:t>
      </w:r>
      <w:r>
        <w:t xml:space="preserve"> </w:t>
      </w:r>
      <w:r w:rsidR="00EF49C5">
        <w:t>W</w:t>
      </w:r>
      <w:r>
        <w:t>e can write:</w:t>
      </w:r>
    </w:p>
    <w:p w14:paraId="7F920D94" w14:textId="77777777" w:rsidR="00D218CE" w:rsidRDefault="00D218CE" w:rsidP="00D218CE">
      <w:pPr>
        <w:pStyle w:val="SC-Source"/>
      </w:pPr>
      <w:r>
        <w:lastRenderedPageBreak/>
        <w:t>import streamlit as st</w:t>
      </w:r>
    </w:p>
    <w:p w14:paraId="69FE8D5E" w14:textId="27BC3880" w:rsidR="00B6066E" w:rsidRDefault="00D218CE" w:rsidP="00D218CE">
      <w:pPr>
        <w:pStyle w:val="SC-Source"/>
      </w:pPr>
      <w:proofErr w:type="gramStart"/>
      <w:r>
        <w:t>st.title</w:t>
      </w:r>
      <w:commentRangeStart w:id="0"/>
      <w:proofErr w:type="gramEnd"/>
      <w:r>
        <w:t>(“Streamlit Basics”)</w:t>
      </w:r>
      <w:commentRangeEnd w:id="0"/>
      <w:r w:rsidR="008E0B5A">
        <w:rPr>
          <w:rStyle w:val="CommentReference"/>
          <w:rFonts w:asciiTheme="minorHAnsi" w:eastAsiaTheme="minorHAnsi" w:hAnsiTheme="minorHAnsi" w:cstheme="minorBidi"/>
          <w:lang w:val="en-US"/>
        </w:rPr>
        <w:commentReference w:id="0"/>
      </w:r>
    </w:p>
    <w:p w14:paraId="193FB007" w14:textId="124EA847" w:rsidR="00EF49C5" w:rsidRPr="00D218CE" w:rsidRDefault="00EF49C5" w:rsidP="006208A8">
      <w:pPr>
        <w:pStyle w:val="P-Regular"/>
      </w:pPr>
      <w:r>
        <w:t xml:space="preserve">The result is shown in </w:t>
      </w:r>
      <w:r w:rsidRPr="006208A8">
        <w:rPr>
          <w:rStyle w:val="P-Italics"/>
        </w:rPr>
        <w:t>Figure 3.8</w:t>
      </w:r>
      <w:r>
        <w:t>:</w:t>
      </w:r>
    </w:p>
    <w:p w14:paraId="17CDCD8E" w14:textId="14AE8110" w:rsidR="4394B907" w:rsidRDefault="4394B907" w:rsidP="00D218CE">
      <w:pPr>
        <w:pStyle w:val="IMG-Caption"/>
      </w:pPr>
      <w:r>
        <w:rPr>
          <w:noProof/>
        </w:rPr>
        <w:drawing>
          <wp:inline distT="0" distB="0" distL="0" distR="0" wp14:anchorId="5CA43A7A" wp14:editId="21E030C8">
            <wp:extent cx="4572000" cy="1924050"/>
            <wp:effectExtent l="0" t="0" r="0" b="0"/>
            <wp:docPr id="633530291" name="Picture 63353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4F7E" w14:textId="5E98C509" w:rsidR="4394B907" w:rsidRDefault="4394B907" w:rsidP="22FFFD61">
      <w:pPr>
        <w:pStyle w:val="IMG-Caption"/>
      </w:pPr>
      <w:r>
        <w:t>Figure 3.8: Code changes and its effect on the web app</w:t>
      </w:r>
    </w:p>
    <w:p w14:paraId="765167B3" w14:textId="32776157" w:rsidR="263F571C" w:rsidRDefault="03899F5F" w:rsidP="71044BA8">
      <w:pPr>
        <w:pStyle w:val="P-Regular"/>
      </w:pPr>
      <w:r w:rsidRPr="00D218CE">
        <w:rPr>
          <w:rStyle w:val="P-Code"/>
        </w:rPr>
        <w:t>s</w:t>
      </w:r>
      <w:r w:rsidR="263F571C" w:rsidRPr="00D218CE">
        <w:rPr>
          <w:rStyle w:val="P-Code"/>
        </w:rPr>
        <w:t>t.title</w:t>
      </w:r>
      <w:r w:rsidR="263F571C">
        <w:t xml:space="preserve"> gives back a quite big text but for sure we can use many other text dimensions, in fact, always in our Sublime Text, we can write and save the following cod</w:t>
      </w:r>
      <w:r w:rsidR="73666ACC">
        <w:t>e:</w:t>
      </w:r>
    </w:p>
    <w:p w14:paraId="34925197" w14:textId="43182400" w:rsidR="73666ACC" w:rsidRDefault="73666ACC" w:rsidP="71044BA8">
      <w:pPr>
        <w:pStyle w:val="SC-Source"/>
      </w:pPr>
      <w:commentRangeStart w:id="1"/>
      <w:r>
        <w:t>st.header(“This is a header”)</w:t>
      </w:r>
    </w:p>
    <w:p w14:paraId="49D13AF6" w14:textId="28D6FD80" w:rsidR="73666ACC" w:rsidRDefault="73666ACC" w:rsidP="71044BA8">
      <w:pPr>
        <w:pStyle w:val="SC-Source"/>
      </w:pPr>
      <w:r>
        <w:t>st.subheader(“This is a subheader”)</w:t>
      </w:r>
    </w:p>
    <w:p w14:paraId="633C3CD1" w14:textId="0398728C" w:rsidR="73666ACC" w:rsidRDefault="73666ACC" w:rsidP="71044BA8">
      <w:pPr>
        <w:pStyle w:val="SC-Source"/>
      </w:pPr>
      <w:r>
        <w:t>st.text(“This is a simple text”)</w:t>
      </w:r>
    </w:p>
    <w:p w14:paraId="039DC091" w14:textId="31397815" w:rsidR="73666ACC" w:rsidRDefault="73666ACC" w:rsidP="71044BA8">
      <w:pPr>
        <w:pStyle w:val="SC-Source"/>
      </w:pPr>
      <w:proofErr w:type="gramStart"/>
      <w:r>
        <w:t>st.write</w:t>
      </w:r>
      <w:proofErr w:type="gramEnd"/>
      <w:r>
        <w:t>(“This is a write dimension”)</w:t>
      </w:r>
      <w:commentRangeEnd w:id="1"/>
      <w:r w:rsidR="008E0B5A">
        <w:rPr>
          <w:rStyle w:val="CommentReference"/>
          <w:rFonts w:asciiTheme="minorHAnsi" w:eastAsiaTheme="minorHAnsi" w:hAnsiTheme="minorHAnsi" w:cstheme="minorBidi"/>
          <w:lang w:val="en-US"/>
        </w:rPr>
        <w:commentReference w:id="1"/>
      </w:r>
    </w:p>
    <w:p w14:paraId="1FF8EEE5" w14:textId="2D54B68C" w:rsidR="73666ACC" w:rsidRDefault="00646695" w:rsidP="71044BA8">
      <w:pPr>
        <w:pStyle w:val="P-Regular"/>
      </w:pPr>
      <w:r>
        <w:t>And</w:t>
      </w:r>
      <w:r w:rsidR="73666ACC">
        <w:t xml:space="preserve"> since we already selected </w:t>
      </w:r>
      <w:r w:rsidR="73666ACC" w:rsidRPr="71044BA8">
        <w:rPr>
          <w:rStyle w:val="P-Bold"/>
        </w:rPr>
        <w:t>A</w:t>
      </w:r>
      <w:r w:rsidR="29ED71C8" w:rsidRPr="71044BA8">
        <w:rPr>
          <w:rStyle w:val="P-Bold"/>
        </w:rPr>
        <w:t>l</w:t>
      </w:r>
      <w:r w:rsidR="73666ACC" w:rsidRPr="71044BA8">
        <w:rPr>
          <w:rStyle w:val="P-Bold"/>
        </w:rPr>
        <w:t>ways Rerun</w:t>
      </w:r>
      <w:r w:rsidR="73666ACC">
        <w:t>, we immediately see in the browser that our web app changes introduci</w:t>
      </w:r>
      <w:r w:rsidR="035A4CE8">
        <w:t>n</w:t>
      </w:r>
      <w:r w:rsidR="73666ACC">
        <w:t>g the header, subheader, text and write text dimensions we decide to visualize.</w:t>
      </w:r>
    </w:p>
    <w:p w14:paraId="08D3EE21" w14:textId="52F2CC06" w:rsidR="0E09431B" w:rsidRDefault="0E09431B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29F108BD" wp14:editId="5996AA5C">
            <wp:extent cx="4572000" cy="1600200"/>
            <wp:effectExtent l="0" t="0" r="0" b="0"/>
            <wp:docPr id="1055990153" name="Picture 105599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99015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230" w14:textId="46D82DCF" w:rsidR="0E09431B" w:rsidRDefault="0E09431B" w:rsidP="22FFFD61">
      <w:pPr>
        <w:pStyle w:val="IMG-Caption"/>
      </w:pPr>
      <w:r>
        <w:t>Figure 3.9: Different “text dimensions”</w:t>
      </w:r>
    </w:p>
    <w:p w14:paraId="24A69CD1" w14:textId="4A7FC35A" w:rsidR="6D647337" w:rsidRDefault="6D647337" w:rsidP="00D218CE">
      <w:pPr>
        <w:pStyle w:val="P-Regular"/>
      </w:pPr>
      <w:r>
        <w:t xml:space="preserve">Streamlit can directly manage even the markdown, and also this is quite </w:t>
      </w:r>
      <w:r w:rsidR="42D8909D">
        <w:t xml:space="preserve">simple since we just </w:t>
      </w:r>
      <w:r w:rsidR="5FF28CBC">
        <w:t xml:space="preserve">have to </w:t>
      </w:r>
      <w:r w:rsidR="42D8909D">
        <w:t xml:space="preserve">use </w:t>
      </w:r>
      <w:r w:rsidR="42D8909D" w:rsidRPr="00D218CE">
        <w:rPr>
          <w:rStyle w:val="P-Bold"/>
        </w:rPr>
        <w:t>markdown</w:t>
      </w:r>
      <w:r w:rsidR="42D8909D">
        <w:t xml:space="preserve"> and pass the text inside the </w:t>
      </w:r>
      <w:r w:rsidR="558821A7">
        <w:t>parenthesis</w:t>
      </w:r>
      <w:r w:rsidR="42D8909D">
        <w:t>. Fo</w:t>
      </w:r>
      <w:r w:rsidR="316414D5">
        <w:t>r example, we can write:</w:t>
      </w:r>
    </w:p>
    <w:p w14:paraId="182F7F52" w14:textId="70BF5415" w:rsidR="316414D5" w:rsidRDefault="316414D5" w:rsidP="00D218CE">
      <w:pPr>
        <w:pStyle w:val="SC-Source"/>
      </w:pPr>
      <w:commentRangeStart w:id="2"/>
      <w:proofErr w:type="gramStart"/>
      <w:r>
        <w:t>st.markdown</w:t>
      </w:r>
      <w:proofErr w:type="gramEnd"/>
      <w:r>
        <w:t>(</w:t>
      </w:r>
      <w:r w:rsidR="6D1BACCF">
        <w:t>“</w:t>
      </w:r>
      <w:r>
        <w:t>[Streamlit](https://www.streamlit.io)</w:t>
      </w:r>
      <w:r w:rsidR="39559A50">
        <w:t>”</w:t>
      </w:r>
      <w:r>
        <w:t>)</w:t>
      </w:r>
      <w:commentRangeEnd w:id="2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2"/>
      </w:r>
    </w:p>
    <w:p w14:paraId="5206D90E" w14:textId="28FE46C1" w:rsidR="316414D5" w:rsidRDefault="316414D5" w:rsidP="00D218CE">
      <w:pPr>
        <w:pStyle w:val="P-Regular"/>
      </w:pPr>
      <w:r>
        <w:t>In this way</w:t>
      </w:r>
      <w:r w:rsidR="00646695">
        <w:t>,</w:t>
      </w:r>
      <w:r>
        <w:t xml:space="preserve"> we write on the screen the word “Streamlit” </w:t>
      </w:r>
      <w:r w:rsidR="4DC72DD4">
        <w:t>as</w:t>
      </w:r>
      <w:r>
        <w:t xml:space="preserve"> an hyperlink to the official Streamlit website. If we prefer </w:t>
      </w:r>
      <w:r w:rsidR="52D1EC0A">
        <w:t>to put the link directly on the screen, so making visible the URL, we can write:</w:t>
      </w:r>
    </w:p>
    <w:p w14:paraId="53F859AC" w14:textId="59365711" w:rsidR="52D1EC0A" w:rsidRDefault="52D1EC0A" w:rsidP="00D218CE">
      <w:pPr>
        <w:pStyle w:val="SC-Source"/>
      </w:pPr>
      <w:proofErr w:type="gramStart"/>
      <w:r>
        <w:t>st.markdown</w:t>
      </w:r>
      <w:commentRangeStart w:id="3"/>
      <w:proofErr w:type="gramEnd"/>
      <w:r>
        <w:t>(“https://www.streamlit.io”)</w:t>
      </w:r>
      <w:commentRangeEnd w:id="3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3"/>
      </w:r>
    </w:p>
    <w:p w14:paraId="59554EAE" w14:textId="35E253EC" w:rsidR="3B32F18A" w:rsidRDefault="3B32F18A" w:rsidP="00D218CE">
      <w:pPr>
        <w:pStyle w:val="P-Regular"/>
      </w:pPr>
      <w:r>
        <w:t>In Streamlit we can use also HTML in a very simple way, we just need to create a variable containinig all our HTML code, the</w:t>
      </w:r>
      <w:r w:rsidR="18B50DAC">
        <w:t>n</w:t>
      </w:r>
      <w:r>
        <w:t xml:space="preserve"> </w:t>
      </w:r>
      <w:r w:rsidR="50180434">
        <w:t xml:space="preserve">put </w:t>
      </w:r>
      <w:r>
        <w:t>it i</w:t>
      </w:r>
      <w:r w:rsidR="2AAF3A7F">
        <w:t>n</w:t>
      </w:r>
      <w:r>
        <w:t>side a markdo</w:t>
      </w:r>
      <w:r w:rsidR="419987EE">
        <w:t xml:space="preserve">wn </w:t>
      </w:r>
      <w:r w:rsidR="00EE3B7F">
        <w:t>instruction</w:t>
      </w:r>
      <w:r w:rsidR="419987EE">
        <w:t xml:space="preserve"> together with the ar</w:t>
      </w:r>
      <w:r w:rsidR="61687BB6">
        <w:t>g</w:t>
      </w:r>
      <w:r w:rsidR="419987EE">
        <w:t xml:space="preserve">ument </w:t>
      </w:r>
      <w:r w:rsidR="419987EE" w:rsidRPr="00D218CE">
        <w:rPr>
          <w:rStyle w:val="P-Code"/>
        </w:rPr>
        <w:t>unsafe_allow_html</w:t>
      </w:r>
      <w:r w:rsidR="419987EE">
        <w:t xml:space="preserve"> set to True, let’s see it:</w:t>
      </w:r>
    </w:p>
    <w:p w14:paraId="3E88D6B5" w14:textId="7AC13A37" w:rsidR="419987EE" w:rsidRDefault="419987EE" w:rsidP="00D218CE">
      <w:pPr>
        <w:pStyle w:val="SC-Source"/>
      </w:pPr>
      <w:commentRangeStart w:id="4"/>
      <w:r>
        <w:t>html_page = “””</w:t>
      </w:r>
    </w:p>
    <w:p w14:paraId="62EAA3AA" w14:textId="55355788" w:rsidR="419987EE" w:rsidRDefault="419987EE" w:rsidP="00D218CE">
      <w:pPr>
        <w:pStyle w:val="SC-Source"/>
      </w:pPr>
      <w:r>
        <w:t>&lt;div style=”background-color:blue;padding:50px”&gt;</w:t>
      </w:r>
    </w:p>
    <w:p w14:paraId="1F2EE4C3" w14:textId="4E2C82A6" w:rsidR="419987EE" w:rsidRDefault="419987EE" w:rsidP="00D218CE">
      <w:pPr>
        <w:pStyle w:val="SC-Source"/>
      </w:pPr>
      <w:r>
        <w:t>&lt;p style=”color:yellow;font-size:50px”&gt;Enjoy Streamlit!&lt;/p&gt;</w:t>
      </w:r>
    </w:p>
    <w:p w14:paraId="536829B6" w14:textId="392FF2B2" w:rsidR="419987EE" w:rsidRDefault="419987EE" w:rsidP="00D218CE">
      <w:pPr>
        <w:pStyle w:val="SC-Source"/>
      </w:pPr>
      <w:r>
        <w:t>&lt;/div&gt;</w:t>
      </w:r>
    </w:p>
    <w:p w14:paraId="0283D80C" w14:textId="5F2846FF" w:rsidR="419987EE" w:rsidRDefault="419987EE" w:rsidP="00D218CE">
      <w:pPr>
        <w:pStyle w:val="SC-Source"/>
      </w:pPr>
      <w:r>
        <w:t>“””</w:t>
      </w:r>
    </w:p>
    <w:p w14:paraId="7F4FF148" w14:textId="72698321" w:rsidR="419987EE" w:rsidRDefault="419987EE" w:rsidP="00D218CE">
      <w:pPr>
        <w:pStyle w:val="SC-Source"/>
      </w:pPr>
      <w:proofErr w:type="gramStart"/>
      <w:r>
        <w:t>st.markdown</w:t>
      </w:r>
      <w:proofErr w:type="gramEnd"/>
      <w:r>
        <w:t>(html_page, unsafe_allow_html=True)</w:t>
      </w:r>
      <w:commentRangeEnd w:id="4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4"/>
      </w:r>
    </w:p>
    <w:p w14:paraId="4D226D38" w14:textId="2E91BC1D" w:rsidR="419987EE" w:rsidRDefault="419987EE" w:rsidP="00D218CE">
      <w:pPr>
        <w:pStyle w:val="P-Regular"/>
      </w:pPr>
      <w:r w:rsidRPr="22FFFD61">
        <w:t>And this is the result we get:</w:t>
      </w:r>
    </w:p>
    <w:p w14:paraId="24E45F17" w14:textId="72F25720" w:rsidR="365A7EB2" w:rsidRDefault="365A7EB2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15D7DF6E" wp14:editId="7AE6B2F5">
            <wp:extent cx="4572000" cy="1952625"/>
            <wp:effectExtent l="0" t="0" r="0" b="0"/>
            <wp:docPr id="914986782" name="Picture 914986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3625" w14:textId="410FA233" w:rsidR="365A7EB2" w:rsidRDefault="365A7EB2" w:rsidP="22FFFD61">
      <w:pPr>
        <w:pStyle w:val="IMG-Caption"/>
      </w:pPr>
      <w:r>
        <w:t>Figure 3.10: markdown and HTML</w:t>
      </w:r>
    </w:p>
    <w:p w14:paraId="1F18A39D" w14:textId="75F088E6" w:rsidR="365A7EB2" w:rsidRDefault="365A7EB2" w:rsidP="001D539B">
      <w:pPr>
        <w:pStyle w:val="P-Regular"/>
      </w:pPr>
      <w:r>
        <w:t xml:space="preserve">You can try by </w:t>
      </w:r>
      <w:r w:rsidR="4DEB4018">
        <w:t>yourself to see</w:t>
      </w:r>
      <w:r>
        <w:t xml:space="preserve"> what happens when you set </w:t>
      </w:r>
      <w:r w:rsidRPr="00D218CE">
        <w:rPr>
          <w:rStyle w:val="P-Code"/>
        </w:rPr>
        <w:t>unsafe_allow_html</w:t>
      </w:r>
      <w:r>
        <w:t xml:space="preserve"> to False.</w:t>
      </w:r>
    </w:p>
    <w:p w14:paraId="43C6EDE5" w14:textId="2E351D23" w:rsidR="00EE3B7F" w:rsidRDefault="00626B39" w:rsidP="00D218CE">
      <w:pPr>
        <w:pStyle w:val="H2-Heading"/>
      </w:pPr>
      <w:r>
        <w:t>Colored text boxes</w:t>
      </w:r>
    </w:p>
    <w:p w14:paraId="7BDF3D2D" w14:textId="2AFD0E26" w:rsidR="7C49D42E" w:rsidRDefault="7C49D42E" w:rsidP="00D218CE">
      <w:pPr>
        <w:pStyle w:val="P-Regular"/>
      </w:pPr>
      <w:r>
        <w:t>Continuing talking about text, we can have a beautiful text boxes of different colors to indicate a warnin</w:t>
      </w:r>
      <w:r w:rsidR="31EEC3B1">
        <w:t>g</w:t>
      </w:r>
      <w:r>
        <w:t>, an error, etc. And this kind of color</w:t>
      </w:r>
      <w:r w:rsidR="5B9C46C7">
        <w:t xml:space="preserve"> code can be very useful during our web applications building. Let’s </w:t>
      </w:r>
      <w:r w:rsidR="0056213F">
        <w:t xml:space="preserve">check </w:t>
      </w:r>
      <w:r w:rsidR="5B9C46C7">
        <w:t>the code:</w:t>
      </w:r>
    </w:p>
    <w:p w14:paraId="75D8CC77" w14:textId="55371EEB" w:rsidR="5B9C46C7" w:rsidRPr="006C7E05" w:rsidRDefault="5B9C46C7" w:rsidP="00D218CE">
      <w:pPr>
        <w:pStyle w:val="SC-Source"/>
      </w:pPr>
      <w:commentRangeStart w:id="5"/>
      <w:r w:rsidRPr="006C7E05">
        <w:t>st.success(“Success!”)</w:t>
      </w:r>
    </w:p>
    <w:p w14:paraId="733249CB" w14:textId="112D4DD9" w:rsidR="5B9C46C7" w:rsidRPr="006C7E05" w:rsidRDefault="5B9C46C7" w:rsidP="00D218CE">
      <w:pPr>
        <w:pStyle w:val="SC-Source"/>
      </w:pPr>
      <w:r w:rsidRPr="006C7E05">
        <w:t>st.info(“Information”)</w:t>
      </w:r>
    </w:p>
    <w:p w14:paraId="77244AAA" w14:textId="53B6AB09" w:rsidR="5B9C46C7" w:rsidRPr="006C7E05" w:rsidRDefault="5B9C46C7" w:rsidP="00D218CE">
      <w:pPr>
        <w:pStyle w:val="SC-Source"/>
      </w:pPr>
      <w:proofErr w:type="gramStart"/>
      <w:r w:rsidRPr="006C7E05">
        <w:t>st.warning</w:t>
      </w:r>
      <w:proofErr w:type="gramEnd"/>
      <w:r w:rsidRPr="006C7E05">
        <w:t>(“This is a warning!”)</w:t>
      </w:r>
      <w:commentRangeEnd w:id="5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5"/>
      </w:r>
    </w:p>
    <w:p w14:paraId="66D0A55F" w14:textId="14283AD2" w:rsidR="5B9C46C7" w:rsidRPr="006C7E05" w:rsidRDefault="5B9C46C7" w:rsidP="00D218CE">
      <w:pPr>
        <w:pStyle w:val="SC-Source"/>
      </w:pPr>
      <w:proofErr w:type="spellStart"/>
      <w:proofErr w:type="gramStart"/>
      <w:r w:rsidRPr="006C7E05">
        <w:t>st.error</w:t>
      </w:r>
      <w:commentRangeStart w:id="6"/>
      <w:proofErr w:type="spellEnd"/>
      <w:proofErr w:type="gramEnd"/>
      <w:r w:rsidRPr="006C7E05">
        <w:t>(“</w:t>
      </w:r>
      <w:r w:rsidR="008E0B5A">
        <w:t>””</w:t>
      </w:r>
      <w:r w:rsidRPr="006C7E05">
        <w:t>This is an error!”)</w:t>
      </w:r>
      <w:commentRangeEnd w:id="6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6"/>
      </w:r>
    </w:p>
    <w:p w14:paraId="0C2A8D04" w14:textId="3720438E" w:rsidR="7FFA34F5" w:rsidRPr="006C7E05" w:rsidRDefault="7FFA34F5" w:rsidP="00D218CE">
      <w:pPr>
        <w:pStyle w:val="P-Regular"/>
      </w:pPr>
      <w:r w:rsidRPr="006C7E05">
        <w:t xml:space="preserve">The first one </w:t>
      </w:r>
      <w:r w:rsidR="32561F81" w:rsidRPr="006C7E05">
        <w:t>returns a green box with some text, the second one a light blue box with text, the third one a yellowish box containing text and the last one a red box with the error message.</w:t>
      </w:r>
    </w:p>
    <w:p w14:paraId="520FD465" w14:textId="6D7A73E8" w:rsidR="02D77D88" w:rsidRDefault="02D77D88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52C4A8A1" wp14:editId="255DDA4B">
            <wp:extent cx="4572000" cy="2447925"/>
            <wp:effectExtent l="0" t="0" r="0" b="0"/>
            <wp:docPr id="2115835962" name="Picture 211583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5E9F" w14:textId="3C7E97B3" w:rsidR="02D77D88" w:rsidRDefault="02D77D88" w:rsidP="22FFFD61">
      <w:pPr>
        <w:pStyle w:val="IMG-Caption"/>
      </w:pPr>
      <w:r>
        <w:t>Figure 3.11: colored textboxes</w:t>
      </w:r>
    </w:p>
    <w:p w14:paraId="1EA4D0D7" w14:textId="25EBED9B" w:rsidR="22FFFD61" w:rsidRDefault="00B6066E" w:rsidP="001D539B">
      <w:pPr>
        <w:pStyle w:val="P-Regular"/>
      </w:pPr>
      <w:r>
        <w:t>//</w:t>
      </w:r>
      <w:r w:rsidR="3EDC1281">
        <w:t xml:space="preserve">Color textboxes are something really interesting, since we can use it to </w:t>
      </w:r>
      <w:r w:rsidR="006208A8">
        <w:t>advice</w:t>
      </w:r>
      <w:r w:rsidR="3EDC1281">
        <w:t xml:space="preserve"> about something wrong, for example an issue, using the reddish tone or something very good, for </w:t>
      </w:r>
      <w:r w:rsidR="20D6819D">
        <w:t>example a success case, using the greenish tone. Moreover</w:t>
      </w:r>
      <w:r w:rsidR="006208A8">
        <w:t>,</w:t>
      </w:r>
      <w:r w:rsidR="20D6819D">
        <w:t xml:space="preserve"> we can use this feature to give a little of vivacity to our text.</w:t>
      </w:r>
    </w:p>
    <w:p w14:paraId="25839C95" w14:textId="0717D8E1" w:rsidR="00626B39" w:rsidRDefault="00626B39" w:rsidP="00D218CE">
      <w:pPr>
        <w:pStyle w:val="H2-Heading"/>
      </w:pPr>
      <w:r>
        <w:t xml:space="preserve">Images, audios, and </w:t>
      </w:r>
      <w:proofErr w:type="spellStart"/>
      <w:r>
        <w:t>video</w:t>
      </w:r>
      <w:r w:rsidR="00C81B10">
        <w:t>pip</w:t>
      </w:r>
      <w:proofErr w:type="spellEnd"/>
    </w:p>
    <w:p w14:paraId="21893BD9" w14:textId="29FB62D3" w:rsidR="22FFFD61" w:rsidRDefault="5D68BF14" w:rsidP="00D218CE">
      <w:pPr>
        <w:pStyle w:val="P-Regular"/>
      </w:pPr>
      <w:r>
        <w:t xml:space="preserve">In Streamlit it’s extremely easy also managing multimedia, </w:t>
      </w:r>
      <w:proofErr w:type="gramStart"/>
      <w:r>
        <w:t>so images</w:t>
      </w:r>
      <w:proofErr w:type="gramEnd"/>
      <w:r>
        <w:t xml:space="preserve">, </w:t>
      </w:r>
      <w:proofErr w:type="gramStart"/>
      <w:r>
        <w:t>audio</w:t>
      </w:r>
      <w:proofErr w:type="gramEnd"/>
      <w:r>
        <w:t xml:space="preserve"> and video.</w:t>
      </w:r>
      <w:r w:rsidR="0F06FC13">
        <w:t xml:space="preserve"> Starting with images, we need to import the PIL library and then add </w:t>
      </w:r>
      <w:r w:rsidR="49B9A976">
        <w:t>a couple lines of code:</w:t>
      </w:r>
    </w:p>
    <w:p w14:paraId="5837DDE3" w14:textId="63FEBB86" w:rsidR="22FFFD61" w:rsidRDefault="6A2D65FB" w:rsidP="00D218CE">
      <w:pPr>
        <w:pStyle w:val="SC-Source"/>
      </w:pPr>
      <w:r>
        <w:t>from PIL import Image</w:t>
      </w:r>
    </w:p>
    <w:p w14:paraId="51B38153" w14:textId="6554FAF5" w:rsidR="22FFFD61" w:rsidRDefault="6A2D65FB" w:rsidP="00D218CE">
      <w:pPr>
        <w:pStyle w:val="SC-Source"/>
      </w:pPr>
      <w:commentRangeStart w:id="7"/>
      <w:r>
        <w:t>img = Image.open(“packt.jpeg”)</w:t>
      </w:r>
    </w:p>
    <w:p w14:paraId="0A733D65" w14:textId="658DEFD8" w:rsidR="22FFFD61" w:rsidRDefault="6A2D65FB" w:rsidP="00D218CE">
      <w:pPr>
        <w:pStyle w:val="SC-Source"/>
      </w:pPr>
      <w:proofErr w:type="gramStart"/>
      <w:r>
        <w:t>st.image</w:t>
      </w:r>
      <w:proofErr w:type="gramEnd"/>
      <w:r>
        <w:t>(img, width=300, caption=”Packt Logo”)</w:t>
      </w:r>
      <w:commentRangeEnd w:id="7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7"/>
      </w:r>
    </w:p>
    <w:p w14:paraId="386A39C0" w14:textId="35B4A79B" w:rsidR="4A252ECA" w:rsidRDefault="4A252ECA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4B036A34" wp14:editId="1FF1472C">
            <wp:extent cx="4572000" cy="2676525"/>
            <wp:effectExtent l="0" t="0" r="0" b="0"/>
            <wp:docPr id="315145777" name="Picture 315145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3BB" w14:textId="6D313E5E" w:rsidR="4A252ECA" w:rsidRDefault="4A252ECA" w:rsidP="6F5E78B3">
      <w:pPr>
        <w:pStyle w:val="IMG-Caption"/>
      </w:pPr>
      <w:r>
        <w:t>Figure 3.12: st.image</w:t>
      </w:r>
    </w:p>
    <w:p w14:paraId="0A3286AA" w14:textId="08F39E90" w:rsidR="4A252ECA" w:rsidRDefault="4A252ECA" w:rsidP="00D218CE">
      <w:pPr>
        <w:pStyle w:val="P-Regular"/>
      </w:pPr>
      <w:r>
        <w:t xml:space="preserve">Please, note that the jpeg image is in the same directory of our </w:t>
      </w:r>
      <w:r w:rsidRPr="00D218CE">
        <w:rPr>
          <w:rStyle w:val="P-Code"/>
        </w:rPr>
        <w:t>app.py</w:t>
      </w:r>
      <w:r>
        <w:t xml:space="preserve"> file</w:t>
      </w:r>
      <w:r w:rsidR="6E6DB380">
        <w:t>, if we want</w:t>
      </w:r>
      <w:r w:rsidR="01E2A15F">
        <w:t>,</w:t>
      </w:r>
      <w:r w:rsidR="6E6DB380">
        <w:t xml:space="preserve"> we can change the width and the caption of the image.</w:t>
      </w:r>
    </w:p>
    <w:p w14:paraId="3A5BA1ED" w14:textId="1EF737C8" w:rsidR="6565418A" w:rsidRDefault="6565418A" w:rsidP="00D218CE">
      <w:pPr>
        <w:pStyle w:val="P-Regular"/>
      </w:pPr>
      <w:r>
        <w:t xml:space="preserve">Working with video is not very different, in fact we can put a video file in the same directory of our </w:t>
      </w:r>
      <w:r w:rsidRPr="00D218CE">
        <w:rPr>
          <w:rStyle w:val="P-Code"/>
        </w:rPr>
        <w:t>app.py</w:t>
      </w:r>
      <w:r>
        <w:t xml:space="preserve"> file and open it.</w:t>
      </w:r>
    </w:p>
    <w:p w14:paraId="71A7BB9A" w14:textId="4151CDCC" w:rsidR="344CC504" w:rsidRDefault="344CC504" w:rsidP="00D218CE">
      <w:pPr>
        <w:pStyle w:val="SC-Source"/>
      </w:pPr>
      <w:r>
        <w:t>video_file = open</w:t>
      </w:r>
      <w:commentRangeStart w:id="8"/>
      <w:r>
        <w:t>(“SampleVideo_1280x720_1mb.mp4”</w:t>
      </w:r>
      <w:proofErr w:type="gramStart"/>
      <w:r>
        <w:t>,”rb</w:t>
      </w:r>
      <w:proofErr w:type="gramEnd"/>
      <w:r>
        <w:t>”)</w:t>
      </w:r>
      <w:commentRangeEnd w:id="8"/>
      <w:r w:rsidR="00FA05EC">
        <w:rPr>
          <w:rStyle w:val="CommentReference"/>
          <w:rFonts w:asciiTheme="minorHAnsi" w:eastAsiaTheme="minorHAnsi" w:hAnsiTheme="minorHAnsi" w:cstheme="minorBidi"/>
          <w:lang w:val="en-US"/>
        </w:rPr>
        <w:commentReference w:id="8"/>
      </w:r>
    </w:p>
    <w:p w14:paraId="27F00EC5" w14:textId="10927616" w:rsidR="344CC504" w:rsidRDefault="344CC504" w:rsidP="00D218CE">
      <w:pPr>
        <w:pStyle w:val="SC-Source"/>
      </w:pPr>
      <w:r>
        <w:t>video_bytes = video_file.read()</w:t>
      </w:r>
    </w:p>
    <w:p w14:paraId="37F2C02B" w14:textId="46AB9989" w:rsidR="00B6066E" w:rsidRDefault="344CC504" w:rsidP="00D218CE">
      <w:pPr>
        <w:pStyle w:val="SC-Source"/>
      </w:pPr>
      <w:r>
        <w:t>st.video(video_bytes)</w:t>
      </w:r>
    </w:p>
    <w:p w14:paraId="3332DE2E" w14:textId="02B576A0" w:rsidR="00EE3B7F" w:rsidRDefault="00EE3B7F" w:rsidP="00D218CE">
      <w:pPr>
        <w:pStyle w:val="P-Regular"/>
      </w:pPr>
      <w:r>
        <w:t>On the box, there are buttons for play/pause, volume control, and full-screen.</w:t>
      </w:r>
    </w:p>
    <w:p w14:paraId="2D3E2481" w14:textId="5C785555" w:rsidR="7E933366" w:rsidRDefault="7E933366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654BEE2D" wp14:editId="0CC2F135">
            <wp:extent cx="4572000" cy="2181225"/>
            <wp:effectExtent l="0" t="0" r="0" b="0"/>
            <wp:docPr id="455597688" name="Picture 45559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0994" w14:textId="5E19C2B1" w:rsidR="7E933366" w:rsidRDefault="7E933366" w:rsidP="6F5E78B3">
      <w:pPr>
        <w:pStyle w:val="IMG-Caption"/>
      </w:pPr>
      <w:r>
        <w:t>Figure 3.13: st.video</w:t>
      </w:r>
      <w:r w:rsidR="312E0F50">
        <w:t xml:space="preserve"> from a file</w:t>
      </w:r>
    </w:p>
    <w:p w14:paraId="244FF876" w14:textId="48CCCE5C" w:rsidR="7E933366" w:rsidRDefault="7E933366" w:rsidP="00D218CE">
      <w:pPr>
        <w:pStyle w:val="P-Regular"/>
      </w:pPr>
      <w:r>
        <w:t>Even more</w:t>
      </w:r>
      <w:r w:rsidR="00EF49C5">
        <w:t>,</w:t>
      </w:r>
      <w:r>
        <w:t xml:space="preserve"> we can open video directly from the web </w:t>
      </w:r>
      <w:r w:rsidR="00646695">
        <w:t>using</w:t>
      </w:r>
      <w:r>
        <w:t xml:space="preserve"> </w:t>
      </w:r>
      <w:r w:rsidR="00646695">
        <w:t xml:space="preserve">a </w:t>
      </w:r>
      <w:r w:rsidR="00D055DE">
        <w:t>URL</w:t>
      </w:r>
      <w:r w:rsidR="00646695">
        <w:t xml:space="preserve"> with the </w:t>
      </w:r>
      <w:r w:rsidR="00646695" w:rsidRPr="3056E70A">
        <w:rPr>
          <w:rStyle w:val="P-Code"/>
        </w:rPr>
        <w:t>st.video</w:t>
      </w:r>
      <w:r w:rsidR="00646695">
        <w:t xml:space="preserve"> widget.</w:t>
      </w:r>
      <w:r>
        <w:t xml:space="preserve"> </w:t>
      </w:r>
      <w:r w:rsidR="00646695">
        <w:t>F</w:t>
      </w:r>
      <w:r>
        <w:t>or example</w:t>
      </w:r>
      <w:r w:rsidR="00646695">
        <w:t>,</w:t>
      </w:r>
      <w:r>
        <w:t xml:space="preserve"> we can write:</w:t>
      </w:r>
    </w:p>
    <w:p w14:paraId="6D11289C" w14:textId="402E0419" w:rsidR="006C7E05" w:rsidRDefault="0B4AA0A0">
      <w:pPr>
        <w:pStyle w:val="SC-Source"/>
      </w:pPr>
      <w:r>
        <w:t>s</w:t>
      </w:r>
      <w:r w:rsidR="7D4CFA59">
        <w:t>t.video(“https://</w:t>
      </w:r>
      <w:r w:rsidR="4FD1EA13">
        <w:t>www.youtube.com/watch?v=q2EqJW8VzJo”</w:t>
      </w:r>
      <w:r w:rsidR="7D4CFA59">
        <w:t>)</w:t>
      </w:r>
    </w:p>
    <w:p w14:paraId="5E46E5B0" w14:textId="359C2D98" w:rsidR="00B6066E" w:rsidRDefault="00EF49C5" w:rsidP="00D218CE">
      <w:pPr>
        <w:pStyle w:val="P-Regular"/>
      </w:pPr>
      <w:r>
        <w:t>And the result is displayed in the following image:</w:t>
      </w:r>
    </w:p>
    <w:p w14:paraId="140EFAE1" w14:textId="792668B3" w:rsidR="0BD515EC" w:rsidRDefault="0BD515EC" w:rsidP="00D218CE">
      <w:pPr>
        <w:pStyle w:val="IMG-Caption"/>
      </w:pPr>
      <w:r>
        <w:rPr>
          <w:noProof/>
        </w:rPr>
        <w:drawing>
          <wp:inline distT="0" distB="0" distL="0" distR="0" wp14:anchorId="33CAD3DE" wp14:editId="543C29EB">
            <wp:extent cx="4572000" cy="2181225"/>
            <wp:effectExtent l="0" t="0" r="0" b="0"/>
            <wp:docPr id="742201926" name="Picture 742201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A26A" w14:textId="646686B2" w:rsidR="43944ADB" w:rsidRDefault="43944ADB" w:rsidP="6F5E78B3">
      <w:pPr>
        <w:pStyle w:val="IMG-Caption"/>
      </w:pPr>
      <w:r>
        <w:t>Figure 3</w:t>
      </w:r>
      <w:r w:rsidR="66A9B829">
        <w:t>.</w:t>
      </w:r>
      <w:r>
        <w:t>14: st.video from a URL</w:t>
      </w:r>
    </w:p>
    <w:p w14:paraId="1149EB11" w14:textId="762A78E6" w:rsidR="6389F9DB" w:rsidRDefault="6389F9DB" w:rsidP="00D218CE">
      <w:pPr>
        <w:pStyle w:val="P-Regular"/>
      </w:pPr>
      <w:r>
        <w:t>For audio files we can do more or less the same</w:t>
      </w:r>
      <w:r w:rsidR="00646695">
        <w:t>.</w:t>
      </w:r>
      <w:r>
        <w:t xml:space="preserve"> </w:t>
      </w:r>
      <w:r w:rsidR="00646695">
        <w:t>W</w:t>
      </w:r>
      <w:r>
        <w:t>e can write:</w:t>
      </w:r>
    </w:p>
    <w:p w14:paraId="351BAC0F" w14:textId="6ECA1D93" w:rsidR="6389F9DB" w:rsidRDefault="6389F9DB" w:rsidP="00D218CE">
      <w:pPr>
        <w:pStyle w:val="SC-Source"/>
      </w:pPr>
      <w:r>
        <w:t>audio_file = open(“sample</w:t>
      </w:r>
      <w:r w:rsidR="116C6736">
        <w:t>1</w:t>
      </w:r>
      <w:r>
        <w:t>.mp3”, “rb”)</w:t>
      </w:r>
    </w:p>
    <w:p w14:paraId="2099ECF1" w14:textId="7FBA9A85" w:rsidR="6389F9DB" w:rsidRDefault="6389F9DB" w:rsidP="00D218CE">
      <w:pPr>
        <w:pStyle w:val="SC-Source"/>
      </w:pPr>
      <w:r>
        <w:lastRenderedPageBreak/>
        <w:t>audio_bytes = audio_file.read()</w:t>
      </w:r>
    </w:p>
    <w:p w14:paraId="7AB5141B" w14:textId="54CDAE8D" w:rsidR="6389F9DB" w:rsidRDefault="6389F9DB" w:rsidP="00D218CE">
      <w:pPr>
        <w:pStyle w:val="SC-Source"/>
      </w:pPr>
      <w:r>
        <w:t>st.audio(audio_bytes, format=”audio/mp3”)</w:t>
      </w:r>
    </w:p>
    <w:p w14:paraId="74C75186" w14:textId="2E61B57D" w:rsidR="006C7E05" w:rsidRDefault="6389F9DB" w:rsidP="00D218CE">
      <w:pPr>
        <w:pStyle w:val="P-Regular"/>
      </w:pPr>
      <w:r>
        <w:t>Please note that this time</w:t>
      </w:r>
      <w:r w:rsidR="00646695">
        <w:t>,</w:t>
      </w:r>
      <w:r>
        <w:t xml:space="preserve"> we have to specify the format</w:t>
      </w:r>
      <w:r w:rsidR="00646695">
        <w:t xml:space="preserve">. Once </w:t>
      </w:r>
      <w:r>
        <w:t>again</w:t>
      </w:r>
      <w:r w:rsidR="00646695">
        <w:t>,</w:t>
      </w:r>
      <w:r>
        <w:t xml:space="preserve"> out of the bo</w:t>
      </w:r>
      <w:r w:rsidR="255B0DB2">
        <w:t>x</w:t>
      </w:r>
      <w:r w:rsidR="00646695">
        <w:t>,</w:t>
      </w:r>
      <w:r w:rsidR="255B0DB2">
        <w:t xml:space="preserve"> we get the play/pause button and volume control.</w:t>
      </w:r>
    </w:p>
    <w:p w14:paraId="0D2EC7E0" w14:textId="5B83B071" w:rsidR="4DA8FA33" w:rsidRDefault="4DA8FA33" w:rsidP="00D218CE">
      <w:pPr>
        <w:pStyle w:val="IMG-Caption"/>
      </w:pPr>
      <w:r>
        <w:rPr>
          <w:noProof/>
        </w:rPr>
        <w:drawing>
          <wp:inline distT="0" distB="0" distL="0" distR="0" wp14:anchorId="092844DD" wp14:editId="6E54F09F">
            <wp:extent cx="4572000" cy="2181225"/>
            <wp:effectExtent l="0" t="0" r="0" b="0"/>
            <wp:docPr id="1150080015" name="Picture 115008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3FC4" w14:textId="5E02AF0C" w:rsidR="4B04EB80" w:rsidRDefault="4B04EB80" w:rsidP="6F5E78B3">
      <w:pPr>
        <w:pStyle w:val="IMG-Caption"/>
      </w:pPr>
      <w:r>
        <w:t>Figure 3.15: st.audio</w:t>
      </w:r>
    </w:p>
    <w:p w14:paraId="2EDBCFCA" w14:textId="48EC92BD" w:rsidR="38AEDB17" w:rsidRDefault="12D2A81C" w:rsidP="00D218CE">
      <w:pPr>
        <w:pStyle w:val="P-Regular"/>
      </w:pPr>
      <w:r>
        <w:t>Let’s move now to some other widget that will be very useful in next chapters</w:t>
      </w:r>
      <w:r w:rsidR="00646695">
        <w:t>.</w:t>
      </w:r>
      <w:r w:rsidR="59EBC205">
        <w:t xml:space="preserve"> </w:t>
      </w:r>
      <w:r w:rsidR="00646695">
        <w:t xml:space="preserve">First up is </w:t>
      </w:r>
      <w:r w:rsidR="59EBC205">
        <w:t>the “button”</w:t>
      </w:r>
      <w:r w:rsidR="6BED9910">
        <w:t xml:space="preserve"> </w:t>
      </w:r>
      <w:r w:rsidR="6BED9910" w:rsidRPr="00EF49C5">
        <w:t>widget</w:t>
      </w:r>
      <w:r w:rsidR="00646695">
        <w:t>.</w:t>
      </w:r>
      <w:r w:rsidRPr="00EF49C5">
        <w:t xml:space="preserve"> </w:t>
      </w:r>
      <w:r w:rsidR="00646695">
        <w:t>S</w:t>
      </w:r>
      <w:r w:rsidR="00646695" w:rsidRPr="00EF49C5">
        <w:t xml:space="preserve">o </w:t>
      </w:r>
      <w:r w:rsidRPr="00EF49C5">
        <w:t xml:space="preserve">please comment all code </w:t>
      </w:r>
      <w:r w:rsidR="637E7711" w:rsidRPr="00EF49C5">
        <w:t>we wrote</w:t>
      </w:r>
      <w:r w:rsidRPr="00EF49C5">
        <w:t xml:space="preserve"> up to now</w:t>
      </w:r>
      <w:r w:rsidR="06BA7F13" w:rsidRPr="00EF49C5">
        <w:t xml:space="preserve"> (a comment is made just putting an “#” at the beginning of the line of code we want to ignore)</w:t>
      </w:r>
      <w:r w:rsidRPr="00EF49C5">
        <w:t>,</w:t>
      </w:r>
      <w:r>
        <w:t xml:space="preserve"> excluding the instruction that i</w:t>
      </w:r>
      <w:r w:rsidR="4805BDCF">
        <w:t>mports Streamlit and continue.</w:t>
      </w:r>
      <w:r w:rsidR="6CA45184">
        <w:t xml:space="preserve"> We can start writing a simple</w:t>
      </w:r>
      <w:r w:rsidR="00646695">
        <w:t xml:space="preserve"> </w:t>
      </w:r>
      <w:r w:rsidR="00646695" w:rsidRPr="16BF1419">
        <w:t>instruction</w:t>
      </w:r>
      <w:r w:rsidR="6CA45184">
        <w:t>:</w:t>
      </w:r>
    </w:p>
    <w:p w14:paraId="3F36997D" w14:textId="7F75A381" w:rsidR="496E7450" w:rsidRDefault="496E7450" w:rsidP="00D218CE">
      <w:pPr>
        <w:pStyle w:val="SC-Source"/>
      </w:pPr>
      <w:r>
        <w:t>st.button(“Play”)</w:t>
      </w:r>
    </w:p>
    <w:p w14:paraId="2D1229D2" w14:textId="1A183466" w:rsidR="496E7450" w:rsidRDefault="496E7450" w:rsidP="00D218CE">
      <w:pPr>
        <w:pStyle w:val="P-Regular"/>
      </w:pPr>
      <w:r>
        <w:t xml:space="preserve">This instruction gives us a beautiful </w:t>
      </w:r>
      <w:r w:rsidR="00646695">
        <w:t xml:space="preserve">button </w:t>
      </w:r>
      <w:r>
        <w:t>with a caption “Play” but when we click on it nothing happens!</w:t>
      </w:r>
    </w:p>
    <w:p w14:paraId="3A7644F3" w14:textId="59F40B50" w:rsidR="3D10C988" w:rsidRDefault="3D10C988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6BBC775E" wp14:editId="0F4B5F60">
            <wp:extent cx="4572000" cy="1514475"/>
            <wp:effectExtent l="0" t="0" r="0" b="0"/>
            <wp:docPr id="2141156727" name="Picture 2141156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A536" w14:textId="668EFA8C" w:rsidR="3D10C988" w:rsidRDefault="3D10C988" w:rsidP="6F5E78B3">
      <w:pPr>
        <w:pStyle w:val="IMG-Caption"/>
      </w:pPr>
      <w:r>
        <w:t>Figure 3.16: st.button</w:t>
      </w:r>
    </w:p>
    <w:p w14:paraId="046FEA3E" w14:textId="542AD7C2" w:rsidR="6E7A729D" w:rsidRDefault="6E7A729D" w:rsidP="00D218CE">
      <w:pPr>
        <w:pStyle w:val="P-Regular"/>
      </w:pPr>
      <w:r>
        <w:t>Nothing happens because there is no code related to the button, so things will change if we slightly change the previous line of code in the following way:</w:t>
      </w:r>
    </w:p>
    <w:p w14:paraId="721CF3EB" w14:textId="6A1E4FC9" w:rsidR="06CD19A2" w:rsidRDefault="06CD19A2" w:rsidP="00D218CE">
      <w:pPr>
        <w:pStyle w:val="SC-Source"/>
      </w:pPr>
      <w:r>
        <w:t>i</w:t>
      </w:r>
      <w:r w:rsidR="6E7A729D">
        <w:t>f st.button(“Play”)</w:t>
      </w:r>
      <w:r w:rsidR="029FB717">
        <w:t>:</w:t>
      </w:r>
    </w:p>
    <w:p w14:paraId="03A83636" w14:textId="6DFE9137" w:rsidR="18763CB3" w:rsidRDefault="2A668E3E" w:rsidP="02E73261">
      <w:pPr>
        <w:pStyle w:val="SC-Source"/>
        <w:ind w:firstLine="720"/>
      </w:pPr>
      <w:r>
        <w:t>s</w:t>
      </w:r>
      <w:r w:rsidR="18763CB3">
        <w:t>t.text(“Hello wor</w:t>
      </w:r>
      <w:r w:rsidR="077FCCFE">
        <w:t>l</w:t>
      </w:r>
      <w:r w:rsidR="18763CB3">
        <w:t>d</w:t>
      </w:r>
      <w:r w:rsidR="255661B7">
        <w:t>!</w:t>
      </w:r>
      <w:r w:rsidR="4A8BB5A0">
        <w:t>”)</w:t>
      </w:r>
    </w:p>
    <w:p w14:paraId="799836B2" w14:textId="5FAE0D17" w:rsidR="4A8BB5A0" w:rsidRDefault="4A8BB5A0" w:rsidP="00D218CE">
      <w:pPr>
        <w:pStyle w:val="P-Regular"/>
      </w:pPr>
      <w:r>
        <w:t>We see that when the “Play” button is clicked a beautiful text with “Hello</w:t>
      </w:r>
      <w:r w:rsidR="7900220D">
        <w:t xml:space="preserve"> World!” will appear.</w:t>
      </w:r>
    </w:p>
    <w:p w14:paraId="44D79E89" w14:textId="000FBD6E" w:rsidR="18AAB156" w:rsidRDefault="18AAB156" w:rsidP="00D218CE">
      <w:pPr>
        <w:pStyle w:val="IMG-Caption"/>
      </w:pPr>
      <w:r>
        <w:rPr>
          <w:noProof/>
        </w:rPr>
        <w:drawing>
          <wp:inline distT="0" distB="0" distL="0" distR="0" wp14:anchorId="0CE4D4A0" wp14:editId="54B06CD1">
            <wp:extent cx="4572000" cy="1514475"/>
            <wp:effectExtent l="0" t="0" r="0" b="0"/>
            <wp:docPr id="1591968295" name="Picture 1591968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9682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36B5" w14:textId="026C7775" w:rsidR="18AAB156" w:rsidRDefault="18AAB156" w:rsidP="6F5E78B3">
      <w:pPr>
        <w:pStyle w:val="IMG-Caption"/>
      </w:pPr>
      <w:r>
        <w:t>Figure 3.17: event associated to st.button</w:t>
      </w:r>
    </w:p>
    <w:p w14:paraId="0C49ACF8" w14:textId="36C63AD9" w:rsidR="0EEC6D2F" w:rsidRDefault="0EEC6D2F" w:rsidP="71044BA8">
      <w:pPr>
        <w:pStyle w:val="P-Regular"/>
      </w:pPr>
      <w:r>
        <w:t xml:space="preserve">There are many other widgets that work in the same way, for example </w:t>
      </w:r>
      <w:r w:rsidR="66BEC01C">
        <w:t>“</w:t>
      </w:r>
      <w:r>
        <w:t>checkbox</w:t>
      </w:r>
      <w:r w:rsidR="44022083">
        <w:t>”</w:t>
      </w:r>
      <w:r w:rsidR="00EF49C5">
        <w:t>. If we write the following code:</w:t>
      </w:r>
    </w:p>
    <w:p w14:paraId="3E962B98" w14:textId="7604D137" w:rsidR="0EEC6D2F" w:rsidRPr="006C7E05" w:rsidRDefault="0EEC6D2F" w:rsidP="71044BA8">
      <w:pPr>
        <w:pStyle w:val="SC-Source"/>
      </w:pPr>
      <w:r>
        <w:t>if st.checkbox(“Checkbox”):</w:t>
      </w:r>
    </w:p>
    <w:p w14:paraId="140DF266" w14:textId="6DCC56AB" w:rsidR="0EEC6D2F" w:rsidRDefault="0EEC6D2F" w:rsidP="02E73261">
      <w:pPr>
        <w:pStyle w:val="SC-Source"/>
        <w:ind w:firstLine="720"/>
      </w:pPr>
      <w:r>
        <w:t>st.text(“Checkbox selected”)</w:t>
      </w:r>
    </w:p>
    <w:p w14:paraId="36588D94" w14:textId="42206E22" w:rsidR="00D218CE" w:rsidRPr="006C7E05" w:rsidRDefault="00EF49C5" w:rsidP="00D218CE">
      <w:pPr>
        <w:pStyle w:val="P-Regular"/>
      </w:pPr>
      <w:r>
        <w:t xml:space="preserve">We will get the result shown in </w:t>
      </w:r>
      <w:r w:rsidRPr="006208A8">
        <w:rPr>
          <w:rStyle w:val="P-Italics"/>
        </w:rPr>
        <w:t>Figure 3.18</w:t>
      </w:r>
      <w:r>
        <w:t>:</w:t>
      </w:r>
    </w:p>
    <w:p w14:paraId="0474DAAC" w14:textId="2DBB1088" w:rsidR="4E799870" w:rsidRDefault="4E799870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217A4153" wp14:editId="31A9A875">
            <wp:extent cx="4572000" cy="2019300"/>
            <wp:effectExtent l="0" t="0" r="0" b="0"/>
            <wp:docPr id="748629797" name="Picture 748629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6297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801A" w14:textId="6377864E" w:rsidR="4E799870" w:rsidRDefault="4E799870" w:rsidP="6F5E78B3">
      <w:pPr>
        <w:pStyle w:val="IMG-Caption"/>
      </w:pPr>
      <w:r>
        <w:t>Figure 3.18: st.checkbox</w:t>
      </w:r>
    </w:p>
    <w:p w14:paraId="6B775E56" w14:textId="4732EA0C" w:rsidR="0A268B9F" w:rsidRDefault="0A268B9F" w:rsidP="71044BA8">
      <w:pPr>
        <w:pStyle w:val="P-Regular"/>
      </w:pPr>
      <w:r>
        <w:t xml:space="preserve">The </w:t>
      </w:r>
      <w:r w:rsidR="2B460990">
        <w:t>“</w:t>
      </w:r>
      <w:r>
        <w:t>Radio Button</w:t>
      </w:r>
      <w:r w:rsidR="73A19D2C">
        <w:t>”</w:t>
      </w:r>
      <w:r>
        <w:t xml:space="preserve"> works in a little different way, we have to specify a list of options then decide what happen</w:t>
      </w:r>
      <w:r w:rsidR="57209DE4">
        <w:t>s</w:t>
      </w:r>
      <w:r>
        <w:t xml:space="preserve"> when we select each one of them. </w:t>
      </w:r>
    </w:p>
    <w:p w14:paraId="6399B4A6" w14:textId="1C53547D" w:rsidR="76462AFF" w:rsidRDefault="76462AFF" w:rsidP="71044BA8">
      <w:pPr>
        <w:pStyle w:val="SC-Source"/>
      </w:pPr>
      <w:r>
        <w:t>radio_but = st.radio(“Your Selection”, [“A”, “B”])</w:t>
      </w:r>
    </w:p>
    <w:p w14:paraId="5CB7ADE8" w14:textId="175D7554" w:rsidR="76462AFF" w:rsidRDefault="76462AFF" w:rsidP="71044BA8">
      <w:pPr>
        <w:pStyle w:val="SC-Source"/>
      </w:pPr>
      <w:r>
        <w:t>if radio_but == “A”:</w:t>
      </w:r>
    </w:p>
    <w:p w14:paraId="41318281" w14:textId="0F8F4F55" w:rsidR="76462AFF" w:rsidRDefault="76462AFF" w:rsidP="7C9A84EF">
      <w:pPr>
        <w:pStyle w:val="SC-Source"/>
        <w:ind w:firstLine="720"/>
      </w:pPr>
      <w:r>
        <w:t>st.info(“You selected A”)</w:t>
      </w:r>
    </w:p>
    <w:p w14:paraId="1CF57D2C" w14:textId="4B8D0E26" w:rsidR="76462AFF" w:rsidRDefault="76462AFF" w:rsidP="71044BA8">
      <w:pPr>
        <w:pStyle w:val="SC-Source"/>
      </w:pPr>
      <w:r>
        <w:t>else:</w:t>
      </w:r>
    </w:p>
    <w:p w14:paraId="22A3CD2E" w14:textId="0EF6B818" w:rsidR="76462AFF" w:rsidRDefault="76462AFF" w:rsidP="7C9A84EF">
      <w:pPr>
        <w:pStyle w:val="SC-Source"/>
        <w:ind w:firstLine="720"/>
      </w:pPr>
      <w:r>
        <w:t>st.info(“You selected B”)</w:t>
      </w:r>
    </w:p>
    <w:p w14:paraId="7B2FE510" w14:textId="7D66604A" w:rsidR="00D218CE" w:rsidRDefault="00EF49C5" w:rsidP="00D218CE">
      <w:pPr>
        <w:pStyle w:val="P-Regular"/>
      </w:pPr>
      <w:r>
        <w:t>The preceding code will give the following result:</w:t>
      </w:r>
    </w:p>
    <w:p w14:paraId="3E8ADDDE" w14:textId="79E5010F" w:rsidR="43C647CB" w:rsidRDefault="43C647CB" w:rsidP="00D218CE">
      <w:pPr>
        <w:pStyle w:val="IMG-Caption"/>
      </w:pPr>
      <w:r>
        <w:rPr>
          <w:noProof/>
        </w:rPr>
        <w:drawing>
          <wp:inline distT="0" distB="0" distL="0" distR="0" wp14:anchorId="473764A8" wp14:editId="5691C7C5">
            <wp:extent cx="4572000" cy="2171700"/>
            <wp:effectExtent l="0" t="0" r="0" b="0"/>
            <wp:docPr id="1698234687" name="Picture 1698234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2346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EC29" w14:textId="6BA02411" w:rsidR="43C647CB" w:rsidRDefault="43C647CB" w:rsidP="6F5E78B3">
      <w:pPr>
        <w:pStyle w:val="IMG-Caption"/>
      </w:pPr>
      <w:r>
        <w:lastRenderedPageBreak/>
        <w:t>Figure 3.19: st.radio</w:t>
      </w:r>
    </w:p>
    <w:p w14:paraId="7844C601" w14:textId="3870F1A3" w:rsidR="1CEC03DA" w:rsidRDefault="1CEC03DA" w:rsidP="00D218CE">
      <w:pPr>
        <w:pStyle w:val="P-Regular"/>
      </w:pPr>
      <w:r>
        <w:t>Also in the selectbox we need to specify a list of options:</w:t>
      </w:r>
    </w:p>
    <w:p w14:paraId="4ADB514E" w14:textId="0826D9A0" w:rsidR="61734D4D" w:rsidRDefault="61734D4D" w:rsidP="00D218CE">
      <w:pPr>
        <w:pStyle w:val="SC-Source"/>
      </w:pPr>
      <w:r>
        <w:t>city = st.selectbox(“Your City”, [“Napoli”, “Palermo”, “Catania”]</w:t>
      </w:r>
      <w:r w:rsidR="3E927A5A">
        <w:t>)</w:t>
      </w:r>
    </w:p>
    <w:p w14:paraId="69360825" w14:textId="22D262BE" w:rsidR="61734D4D" w:rsidRDefault="61734D4D" w:rsidP="00D218CE">
      <w:pPr>
        <w:pStyle w:val="P-Regular"/>
      </w:pPr>
      <w:r>
        <w:t>We select one of the options (in this case an Italian city) that will be saved in the “city” variable.</w:t>
      </w:r>
    </w:p>
    <w:p w14:paraId="4559EE6B" w14:textId="15704656" w:rsidR="78DD2360" w:rsidRDefault="78DD2360" w:rsidP="00D218CE">
      <w:pPr>
        <w:pStyle w:val="IMG-Caption"/>
      </w:pPr>
      <w:r>
        <w:rPr>
          <w:noProof/>
        </w:rPr>
        <w:drawing>
          <wp:inline distT="0" distB="0" distL="0" distR="0" wp14:anchorId="6BFC1E7D" wp14:editId="02908B12">
            <wp:extent cx="4572000" cy="2257425"/>
            <wp:effectExtent l="0" t="0" r="0" b="0"/>
            <wp:docPr id="482583828" name="Picture 48258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EA6E" w14:textId="0C0863E8" w:rsidR="78DD2360" w:rsidRDefault="78DD2360" w:rsidP="6F5E78B3">
      <w:pPr>
        <w:pStyle w:val="IMG-Caption"/>
      </w:pPr>
      <w:r>
        <w:t>Figure 3.20: st.selectbox</w:t>
      </w:r>
    </w:p>
    <w:p w14:paraId="010B8681" w14:textId="7A40F30C" w:rsidR="6B53E890" w:rsidRDefault="6B53E890" w:rsidP="00D218CE">
      <w:pPr>
        <w:pStyle w:val="P-Regular"/>
      </w:pPr>
      <w:r>
        <w:t>In the case we want to have a multi-selection</w:t>
      </w:r>
      <w:r w:rsidR="00DCBE33">
        <w:t xml:space="preserve">, </w:t>
      </w:r>
      <w:r>
        <w:t>we can use the multiselect widget in the following way:</w:t>
      </w:r>
    </w:p>
    <w:p w14:paraId="79EF4F71" w14:textId="39557100" w:rsidR="7AC911DB" w:rsidRPr="006C7E05" w:rsidRDefault="7AC911DB" w:rsidP="00D218CE">
      <w:pPr>
        <w:pStyle w:val="SC-Source"/>
      </w:pPr>
      <w:r w:rsidRPr="006C7E05">
        <w:t>o</w:t>
      </w:r>
      <w:r w:rsidR="6B53E890" w:rsidRPr="006C7E05">
        <w:t xml:space="preserve">ccupation = st.multiselect(“Your Occupation”, [“Programmer”, “Data Scientist”, “IT Consultant”, </w:t>
      </w:r>
      <w:r w:rsidR="00ABEF3F" w:rsidRPr="006C7E05">
        <w:t>“DBA”])</w:t>
      </w:r>
    </w:p>
    <w:p w14:paraId="638E8782" w14:textId="53090834" w:rsidR="0536566A" w:rsidRDefault="0536566A" w:rsidP="00D218CE">
      <w:pPr>
        <w:pStyle w:val="P-Regular"/>
      </w:pPr>
      <w:r>
        <w:t>The coding is very similar to the previous one but this time we can select more than one option, as we can see in the figure</w:t>
      </w:r>
      <w:r w:rsidR="1259D342">
        <w:t xml:space="preserve"> where we selected two jobs (if we want clicking on the “x” we can cancel a selected option</w:t>
      </w:r>
      <w:r w:rsidR="44B5BDCD">
        <w:t>)</w:t>
      </w:r>
      <w:r w:rsidR="1259D342">
        <w:t>:</w:t>
      </w:r>
    </w:p>
    <w:p w14:paraId="41AA82F9" w14:textId="1DD75919" w:rsidR="2CF30641" w:rsidRDefault="2CF30641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23FCDE93" wp14:editId="4E286F62">
            <wp:extent cx="4572000" cy="2257425"/>
            <wp:effectExtent l="0" t="0" r="0" b="0"/>
            <wp:docPr id="1313226318" name="Picture 131322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5FA" w14:textId="72BB2B9D" w:rsidR="2CF30641" w:rsidRDefault="2CF30641" w:rsidP="0A0A2126">
      <w:pPr>
        <w:pStyle w:val="IMG-Caption"/>
      </w:pPr>
      <w:r>
        <w:t>Figure 3.21: st.multiselect</w:t>
      </w:r>
    </w:p>
    <w:p w14:paraId="77719596" w14:textId="5325D508" w:rsidR="00EF49C5" w:rsidRPr="001B06F6" w:rsidRDefault="1E204C00" w:rsidP="006208A8">
      <w:r w:rsidRPr="3056E70A">
        <w:rPr>
          <w:lang w:val="en"/>
        </w:rPr>
        <w:t xml:space="preserve">Multiselect is a very elegant way to make multiple selections, </w:t>
      </w:r>
      <w:r w:rsidR="006208A8" w:rsidRPr="3056E70A">
        <w:rPr>
          <w:lang w:val="en"/>
        </w:rPr>
        <w:t>keeping</w:t>
      </w:r>
      <w:r w:rsidRPr="3056E70A">
        <w:rPr>
          <w:lang w:val="en"/>
        </w:rPr>
        <w:t xml:space="preserve"> the screen clean and functional.</w:t>
      </w:r>
    </w:p>
    <w:p w14:paraId="21E7076D" w14:textId="63F95125" w:rsidR="00776408" w:rsidRDefault="00D218CE" w:rsidP="00D218CE">
      <w:pPr>
        <w:pStyle w:val="H2-Heading"/>
        <w:tabs>
          <w:tab w:val="left" w:pos="360"/>
        </w:tabs>
      </w:pPr>
      <w:r>
        <w:t xml:space="preserve">Inputing </w:t>
      </w:r>
      <w:r w:rsidR="469FDDF6">
        <w:t>text and numbers</w:t>
      </w:r>
    </w:p>
    <w:p w14:paraId="792DE8CA" w14:textId="3821F024" w:rsidR="67F96FC5" w:rsidRDefault="67F96FC5" w:rsidP="00D218CE">
      <w:pPr>
        <w:pStyle w:val="P-Regular"/>
      </w:pPr>
      <w:r>
        <w:t xml:space="preserve">Another extremely useful function in our web application is the </w:t>
      </w:r>
      <w:r w:rsidRPr="006208A8">
        <w:rPr>
          <w:rStyle w:val="P-Italics"/>
        </w:rPr>
        <w:t>inputing</w:t>
      </w:r>
      <w:r>
        <w:t>, in few words the faculty of entering some information a</w:t>
      </w:r>
      <w:r w:rsidR="13EEC3ED">
        <w:t>nd obviously also in this case we have many widgets available out of the box.</w:t>
      </w:r>
    </w:p>
    <w:p w14:paraId="127D6E2F" w14:textId="7247E875" w:rsidR="62B28A5A" w:rsidRDefault="62B28A5A" w:rsidP="00D218CE">
      <w:pPr>
        <w:pStyle w:val="P-Regular"/>
      </w:pPr>
      <w:r>
        <w:t xml:space="preserve">In the </w:t>
      </w:r>
      <w:r w:rsidRPr="71044BA8">
        <w:rPr>
          <w:rStyle w:val="P-Code"/>
        </w:rPr>
        <w:t>text_input</w:t>
      </w:r>
      <w:r>
        <w:t xml:space="preserve"> widget we have only to specify a label or caption and a placeholder, ver</w:t>
      </w:r>
      <w:r w:rsidR="73DCB55C">
        <w:t>y easy!.</w:t>
      </w:r>
    </w:p>
    <w:p w14:paraId="7AB5D226" w14:textId="23C49A1A" w:rsidR="73DCB55C" w:rsidRDefault="73DCB55C" w:rsidP="00D218CE">
      <w:pPr>
        <w:pStyle w:val="SC-Source"/>
      </w:pPr>
      <w:r>
        <w:t>name = st.text_input(“Your Name”, “Write something...”)</w:t>
      </w:r>
    </w:p>
    <w:p w14:paraId="1BE3B6AA" w14:textId="0C4C0D4B" w:rsidR="73DCB55C" w:rsidRDefault="73DCB55C" w:rsidP="00D218CE">
      <w:pPr>
        <w:pStyle w:val="SC-Source"/>
      </w:pPr>
      <w:r>
        <w:t>st.text(name)</w:t>
      </w:r>
    </w:p>
    <w:p w14:paraId="09C90BDE" w14:textId="784533F8" w:rsidR="73DCB55C" w:rsidRDefault="73DCB55C" w:rsidP="00D218CE">
      <w:pPr>
        <w:pStyle w:val="P-Regular"/>
      </w:pPr>
      <w:r>
        <w:t>And everything we write will be saved in the “name” variable and printed on the screen thanks to st.tex</w:t>
      </w:r>
      <w:r w:rsidR="5078F258">
        <w:t>t</w:t>
      </w:r>
      <w:r>
        <w:t>().</w:t>
      </w:r>
    </w:p>
    <w:p w14:paraId="283DC338" w14:textId="742CA12F" w:rsidR="71267FBF" w:rsidRDefault="71267FBF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0CFEFB08" wp14:editId="05692E5C">
            <wp:extent cx="4572000" cy="2257425"/>
            <wp:effectExtent l="0" t="0" r="0" b="0"/>
            <wp:docPr id="1775131498" name="Picture 177513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CC83" w14:textId="66C8B30B" w:rsidR="71267FBF" w:rsidRDefault="71267FBF" w:rsidP="0A0A2126">
      <w:pPr>
        <w:pStyle w:val="IMG-Caption"/>
      </w:pPr>
      <w:r>
        <w:t>Figure 3.22: st.text_input</w:t>
      </w:r>
    </w:p>
    <w:p w14:paraId="4A3B7C82" w14:textId="442F77F0" w:rsidR="3C145F97" w:rsidRDefault="3C145F97" w:rsidP="00D218CE">
      <w:pPr>
        <w:pStyle w:val="P-Regular"/>
      </w:pPr>
      <w:r>
        <w:t xml:space="preserve">In the same </w:t>
      </w:r>
      <w:r w:rsidR="60724DC5">
        <w:t>easy way,</w:t>
      </w:r>
      <w:r>
        <w:t xml:space="preserve"> we can input also number</w:t>
      </w:r>
      <w:r w:rsidR="76A03C48">
        <w:t>s</w:t>
      </w:r>
      <w:r>
        <w:t xml:space="preserve"> and this time it’s possible to write directly a number or use the “+” and the “-” to increase or decrease </w:t>
      </w:r>
      <w:r w:rsidR="719C78C7">
        <w:t xml:space="preserve">it just using </w:t>
      </w:r>
      <w:r w:rsidR="719C78C7" w:rsidRPr="00D218CE">
        <w:rPr>
          <w:rStyle w:val="P-Code"/>
        </w:rPr>
        <w:t>st.number</w:t>
      </w:r>
      <w:r w:rsidR="38DAB12E" w:rsidRPr="00D218CE">
        <w:rPr>
          <w:rStyle w:val="P-Code"/>
        </w:rPr>
        <w:t>_input</w:t>
      </w:r>
      <w:r w:rsidR="719C78C7">
        <w:t>.</w:t>
      </w:r>
    </w:p>
    <w:p w14:paraId="6567C668" w14:textId="62982334" w:rsidR="1E24382B" w:rsidRDefault="1E24382B" w:rsidP="00D218CE">
      <w:pPr>
        <w:pStyle w:val="SC-Source"/>
      </w:pPr>
      <w:r>
        <w:t>age = st.number_input(“Input a number”)</w:t>
      </w:r>
    </w:p>
    <w:p w14:paraId="1AD7626A" w14:textId="49078682" w:rsidR="38C71079" w:rsidRDefault="38C71079" w:rsidP="00D218CE">
      <w:pPr>
        <w:pStyle w:val="IMG-Caption"/>
      </w:pPr>
      <w:r>
        <w:rPr>
          <w:noProof/>
        </w:rPr>
        <w:drawing>
          <wp:inline distT="0" distB="0" distL="0" distR="0" wp14:anchorId="41E02DB1" wp14:editId="44DEB5FC">
            <wp:extent cx="4572000" cy="2181225"/>
            <wp:effectExtent l="0" t="0" r="0" b="0"/>
            <wp:docPr id="1623223230" name="Picture 162322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087B" w14:textId="0181720C" w:rsidR="38C71079" w:rsidRDefault="38C71079" w:rsidP="0A0A2126">
      <w:pPr>
        <w:pStyle w:val="IMG-Caption"/>
      </w:pPr>
      <w:r>
        <w:t>Figure 3.23: st.number_input</w:t>
      </w:r>
    </w:p>
    <w:p w14:paraId="5D6027EF" w14:textId="68BC2AEE" w:rsidR="2D665BE3" w:rsidRDefault="2D665BE3" w:rsidP="00D218CE">
      <w:pPr>
        <w:pStyle w:val="P-Regular"/>
      </w:pPr>
      <w:r>
        <w:t>Moving back to text, to input text on more than one line we can use the text_area widget, in the following way:</w:t>
      </w:r>
    </w:p>
    <w:p w14:paraId="00693C86" w14:textId="32E7640F" w:rsidR="2D665BE3" w:rsidRPr="00BC6118" w:rsidRDefault="2D665BE3" w:rsidP="00D218CE">
      <w:pPr>
        <w:pStyle w:val="SC-Source"/>
      </w:pPr>
      <w:r>
        <w:lastRenderedPageBreak/>
        <w:t>message = st.text_area(“Your Message”, “Write something...</w:t>
      </w:r>
      <w:r w:rsidR="60A54F95">
        <w:t>”</w:t>
      </w:r>
      <w:r>
        <w:t>)</w:t>
      </w:r>
    </w:p>
    <w:p w14:paraId="545C7091" w14:textId="19833496" w:rsidR="2D665BE3" w:rsidRDefault="2D665BE3" w:rsidP="00D218CE">
      <w:pPr>
        <w:pStyle w:val="P-Regular"/>
      </w:pPr>
      <w:r>
        <w:t>and as we can see</w:t>
      </w:r>
      <w:r w:rsidR="17DDE79D">
        <w:t>,</w:t>
      </w:r>
      <w:r>
        <w:t xml:space="preserve"> this time a wider text area will be displayed.</w:t>
      </w:r>
    </w:p>
    <w:p w14:paraId="3762BB8E" w14:textId="16D3C0BC" w:rsidR="4193B765" w:rsidRDefault="4193B765" w:rsidP="00D218CE">
      <w:pPr>
        <w:pStyle w:val="IMG-Caption"/>
      </w:pPr>
      <w:r>
        <w:rPr>
          <w:noProof/>
        </w:rPr>
        <w:drawing>
          <wp:inline distT="0" distB="0" distL="0" distR="0" wp14:anchorId="5143FFDA" wp14:editId="21DD75DF">
            <wp:extent cx="4572000" cy="2181225"/>
            <wp:effectExtent l="0" t="0" r="0" b="0"/>
            <wp:docPr id="883807130" name="Picture 88380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F4A7" w14:textId="4CD4F475" w:rsidR="4193B765" w:rsidRDefault="4193B765" w:rsidP="0A0A2126">
      <w:pPr>
        <w:pStyle w:val="IMG-Caption"/>
      </w:pPr>
      <w:r>
        <w:t>Figure 3.24: st.text_area</w:t>
      </w:r>
    </w:p>
    <w:p w14:paraId="79160295" w14:textId="6D6A77EF" w:rsidR="00EF49C5" w:rsidRPr="001B06F6" w:rsidRDefault="689F632D" w:rsidP="006208A8">
      <w:r w:rsidRPr="3056E70A">
        <w:rPr>
          <w:lang w:val="en"/>
        </w:rPr>
        <w:t>Text Area is the perfect tool when we need to input a quite long text</w:t>
      </w:r>
      <w:r w:rsidR="006208A8">
        <w:rPr>
          <w:lang w:val="en"/>
        </w:rPr>
        <w:t>,</w:t>
      </w:r>
      <w:r w:rsidRPr="3056E70A">
        <w:rPr>
          <w:lang w:val="en"/>
        </w:rPr>
        <w:t xml:space="preserve"> and it is </w:t>
      </w:r>
      <w:r w:rsidR="006208A8" w:rsidRPr="3056E70A">
        <w:rPr>
          <w:lang w:val="en"/>
        </w:rPr>
        <w:t>configurable</w:t>
      </w:r>
      <w:r w:rsidRPr="3056E70A">
        <w:rPr>
          <w:lang w:val="en"/>
        </w:rPr>
        <w:t xml:space="preserve"> accordingly to our real needs.</w:t>
      </w:r>
    </w:p>
    <w:p w14:paraId="3080AE77" w14:textId="79F631FA" w:rsidR="00BC6118" w:rsidRDefault="00BC6118" w:rsidP="00D218CE">
      <w:pPr>
        <w:pStyle w:val="H2-Heading"/>
      </w:pPr>
      <w:r>
        <w:t>Slider</w:t>
      </w:r>
    </w:p>
    <w:p w14:paraId="544CCD3C" w14:textId="47613F27" w:rsidR="7ACB5184" w:rsidRDefault="7ACB5184" w:rsidP="00D218CE">
      <w:pPr>
        <w:pStyle w:val="P-Regular"/>
      </w:pPr>
      <w:r>
        <w:t xml:space="preserve">Another wonderful input widget is the slider, where we just need to specify a starting and an ending value to have a nice selector on the screen. </w:t>
      </w:r>
      <w:r w:rsidR="248771D3">
        <w:t xml:space="preserve">The </w:t>
      </w:r>
      <w:r w:rsidR="00BC6118">
        <w:t>syntax</w:t>
      </w:r>
      <w:r w:rsidR="248771D3">
        <w:t xml:space="preserve"> is extremely easy:</w:t>
      </w:r>
    </w:p>
    <w:p w14:paraId="19466EE2" w14:textId="3D66E870" w:rsidR="248771D3" w:rsidRDefault="248771D3" w:rsidP="00D218CE">
      <w:pPr>
        <w:pStyle w:val="SC-Source"/>
      </w:pPr>
      <w:r>
        <w:t>select_val = st.slider(“Select a Value”, 1, 10)</w:t>
      </w:r>
    </w:p>
    <w:p w14:paraId="601F1BC6" w14:textId="0E3D5C46" w:rsidR="22387E6B" w:rsidRDefault="22387E6B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5F124F7D" wp14:editId="396B4351">
            <wp:extent cx="4572000" cy="2181225"/>
            <wp:effectExtent l="0" t="0" r="0" b="0"/>
            <wp:docPr id="955802818" name="Picture 95580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FDF4" w14:textId="61DE1095" w:rsidR="22387E6B" w:rsidRDefault="22387E6B" w:rsidP="0A0A2126">
      <w:pPr>
        <w:pStyle w:val="IMG-Caption"/>
      </w:pPr>
      <w:r>
        <w:t>Figure 3.25: st.slider</w:t>
      </w:r>
    </w:p>
    <w:p w14:paraId="6CA080B0" w14:textId="2887F879" w:rsidR="00D218CE" w:rsidRPr="00D218CE" w:rsidRDefault="7DF6F0BA" w:rsidP="00D218CE">
      <w:pPr>
        <w:rPr>
          <w:lang w:val="en"/>
        </w:rPr>
      </w:pPr>
      <w:r w:rsidRPr="3056E70A">
        <w:rPr>
          <w:lang w:val="en"/>
        </w:rPr>
        <w:t>Slider is quite nice to see and very effective in pursuing its task.</w:t>
      </w:r>
    </w:p>
    <w:p w14:paraId="02558D96" w14:textId="379D00C7" w:rsidR="00BC6118" w:rsidRPr="00B1440F" w:rsidRDefault="00BC6118" w:rsidP="00D218CE">
      <w:pPr>
        <w:pStyle w:val="H2-Heading"/>
      </w:pPr>
      <w:r w:rsidRPr="71044BA8">
        <w:rPr>
          <w:lang w:val="en"/>
        </w:rPr>
        <w:t>Balloons</w:t>
      </w:r>
    </w:p>
    <w:p w14:paraId="3257D4AE" w14:textId="2AF2DE96" w:rsidR="73C8DF5F" w:rsidRDefault="73C8DF5F" w:rsidP="00D218CE">
      <w:pPr>
        <w:pStyle w:val="P-Regular"/>
      </w:pPr>
      <w:r>
        <w:t xml:space="preserve">A very nice widget is the balloons, think to a situation where you want to show happiness for example after </w:t>
      </w:r>
      <w:r w:rsidR="46D25752">
        <w:t xml:space="preserve">something good happened, in this case you can </w:t>
      </w:r>
      <w:r w:rsidR="1E8CA9A4">
        <w:t xml:space="preserve">use </w:t>
      </w:r>
      <w:r w:rsidR="46D25752">
        <w:t xml:space="preserve">it for example clicking on a button as </w:t>
      </w:r>
      <w:r w:rsidR="204265A9">
        <w:t>in the following code:</w:t>
      </w:r>
    </w:p>
    <w:p w14:paraId="08288442" w14:textId="21D655E5" w:rsidR="204265A9" w:rsidRDefault="7969A65D" w:rsidP="00D218CE">
      <w:pPr>
        <w:pStyle w:val="SC-Source"/>
      </w:pPr>
      <w:r>
        <w:t>i</w:t>
      </w:r>
      <w:r w:rsidR="204265A9">
        <w:t>f st.button(“Balloons</w:t>
      </w:r>
      <w:r w:rsidR="43094EC9">
        <w:t>”):</w:t>
      </w:r>
    </w:p>
    <w:p w14:paraId="78254858" w14:textId="21D720D2" w:rsidR="43094EC9" w:rsidRDefault="43094EC9" w:rsidP="02E73261">
      <w:pPr>
        <w:pStyle w:val="SC-Source"/>
        <w:ind w:firstLine="720"/>
      </w:pPr>
      <w:r>
        <w:t>st.ballo</w:t>
      </w:r>
      <w:r w:rsidR="4D4C1109">
        <w:t>o</w:t>
      </w:r>
      <w:r>
        <w:t>ns()</w:t>
      </w:r>
    </w:p>
    <w:p w14:paraId="0029B976" w14:textId="4251F96F" w:rsidR="16BF1419" w:rsidRDefault="5239DCE4" w:rsidP="00D218CE">
      <w:pPr>
        <w:pStyle w:val="P-Regular"/>
      </w:pPr>
      <w:r w:rsidRPr="16BF1419">
        <w:t>Try to discover by yourself what happens after clicking the button!</w:t>
      </w:r>
    </w:p>
    <w:p w14:paraId="45A457DA" w14:textId="586C6CF0" w:rsidR="60B362ED" w:rsidRDefault="59B60126" w:rsidP="00D218CE">
      <w:pPr>
        <w:pStyle w:val="H1-Section"/>
      </w:pPr>
      <w:r>
        <w:t>Dataframes, Plots and Visuali</w:t>
      </w:r>
      <w:r w:rsidR="006208A8">
        <w:t>z</w:t>
      </w:r>
      <w:r>
        <w:t>ations</w:t>
      </w:r>
    </w:p>
    <w:p w14:paraId="20127406" w14:textId="0AF74134" w:rsidR="78B90CA2" w:rsidRDefault="25F88845" w:rsidP="00D218CE">
      <w:pPr>
        <w:pStyle w:val="P-Regular"/>
      </w:pPr>
      <w:r>
        <w:t>It’s time now to deal with dataframes, so let’s comment something and continue with our widget exploration.</w:t>
      </w:r>
    </w:p>
    <w:p w14:paraId="2E8B9011" w14:textId="0353FC1F" w:rsidR="4B02CC38" w:rsidRDefault="4B02CC38" w:rsidP="2C703EF3">
      <w:pPr>
        <w:pStyle w:val="P-Regular"/>
      </w:pPr>
      <w:r>
        <w:t>Dataframe is the name that the pandas library gives to its data. When a file, for example a csv one</w:t>
      </w:r>
      <w:r w:rsidR="561B3EF7">
        <w:t xml:space="preserve">, is imported in pandas the result will be a dataframe. We can think to a data frame to something like an Excel or Google Sheet table, so a </w:t>
      </w:r>
      <w:r w:rsidR="00BE6ED8">
        <w:t xml:space="preserve">piece </w:t>
      </w:r>
      <w:r w:rsidR="561B3EF7">
        <w:t>of data m</w:t>
      </w:r>
      <w:r w:rsidR="121827A6">
        <w:t xml:space="preserve">ade by columns and row. Columns are the features or variables and rows are the records or </w:t>
      </w:r>
      <w:r w:rsidR="121827A6">
        <w:lastRenderedPageBreak/>
        <w:t>cases. So to keep things simple we can say that a dataframe is a data structure made by columns and rows.</w:t>
      </w:r>
    </w:p>
    <w:p w14:paraId="6DB7F42E" w14:textId="6EBC9923" w:rsidR="78B90CA2" w:rsidRDefault="78B90CA2" w:rsidP="00D218CE">
      <w:pPr>
        <w:pStyle w:val="P-Regular"/>
      </w:pPr>
      <w:r w:rsidRPr="27CDCF8A">
        <w:t>First of all we need to install pandas, so please do it with:</w:t>
      </w:r>
    </w:p>
    <w:p w14:paraId="14999483" w14:textId="0D09959A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pipenv install pandas</w:t>
      </w:r>
    </w:p>
    <w:p w14:paraId="0959BE59" w14:textId="462D5933" w:rsidR="78B90CA2" w:rsidRDefault="78B90CA2" w:rsidP="00D218CE">
      <w:pPr>
        <w:pStyle w:val="P-Regular"/>
      </w:pPr>
      <w:r w:rsidRPr="27CDCF8A">
        <w:t xml:space="preserve">If you followed our suggestion and are using </w:t>
      </w:r>
      <w:r w:rsidRPr="00D218CE">
        <w:rPr>
          <w:rStyle w:val="P-Code"/>
        </w:rPr>
        <w:t>pipenv</w:t>
      </w:r>
      <w:r w:rsidRPr="27CDCF8A">
        <w:t xml:space="preserve"> for virtual environments or use a simple:</w:t>
      </w:r>
    </w:p>
    <w:p w14:paraId="6D89D9DE" w14:textId="1310CF97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pip install pandas</w:t>
      </w:r>
    </w:p>
    <w:p w14:paraId="6DF013F1" w14:textId="27BEFE9A" w:rsidR="78B90CA2" w:rsidRDefault="78B90CA2" w:rsidP="00D218CE">
      <w:pPr>
        <w:pStyle w:val="P-Regular"/>
      </w:pPr>
      <w:r w:rsidRPr="27CDCF8A">
        <w:t xml:space="preserve">If you are in a plain, </w:t>
      </w:r>
      <w:r w:rsidR="00BE6ED8" w:rsidRPr="27CDCF8A">
        <w:t>standard</w:t>
      </w:r>
      <w:r w:rsidRPr="27CDCF8A">
        <w:t xml:space="preserve"> Python installation, then </w:t>
      </w:r>
      <w:r w:rsidR="00BE6ED8" w:rsidRPr="27CDCF8A">
        <w:t>write</w:t>
      </w:r>
      <w:r w:rsidRPr="27CDCF8A">
        <w:t xml:space="preserve"> the following code:</w:t>
      </w:r>
    </w:p>
    <w:p w14:paraId="6DF62F5C" w14:textId="3441C7C1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st.header(“Dataframes and Tables”)</w:t>
      </w:r>
    </w:p>
    <w:p w14:paraId="4ADF577C" w14:textId="4E61D401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import pandas as pd</w:t>
      </w:r>
    </w:p>
    <w:p w14:paraId="16E5745D" w14:textId="7BA7CBE0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df = pd.read_csv(“auto.csv”)</w:t>
      </w:r>
    </w:p>
    <w:p w14:paraId="7B328B6F" w14:textId="6E974BD8" w:rsidR="78B90CA2" w:rsidRDefault="78B90CA2" w:rsidP="00D218CE">
      <w:pPr>
        <w:pStyle w:val="SC-Source"/>
        <w:rPr>
          <w:rFonts w:asciiTheme="minorHAnsi" w:eastAsiaTheme="minorEastAsia" w:hAnsiTheme="minorHAnsi" w:cstheme="minorBidi"/>
        </w:rPr>
      </w:pPr>
      <w:r>
        <w:t>st.dataframe(df.head(10))</w:t>
      </w:r>
    </w:p>
    <w:p w14:paraId="17114B27" w14:textId="653A1583" w:rsidR="78B90CA2" w:rsidRDefault="78B90CA2" w:rsidP="00D218CE">
      <w:pPr>
        <w:pStyle w:val="P-Regular"/>
      </w:pPr>
      <w:r w:rsidRPr="16BF1419">
        <w:t xml:space="preserve">First of all, please consider that all files used in this book are available in its </w:t>
      </w:r>
      <w:r w:rsidR="00BE6ED8" w:rsidRPr="16BF1419">
        <w:t>GitHub</w:t>
      </w:r>
      <w:r w:rsidRPr="16BF1419">
        <w:t xml:space="preserve"> repo including the </w:t>
      </w:r>
      <w:r w:rsidRPr="00D218CE">
        <w:rPr>
          <w:rStyle w:val="P-Code"/>
        </w:rPr>
        <w:t>auto.csv</w:t>
      </w:r>
      <w:r w:rsidRPr="16BF1419">
        <w:t xml:space="preserve"> file. After that let’s comment the code:</w:t>
      </w:r>
    </w:p>
    <w:p w14:paraId="68BCAE41" w14:textId="5E8FC8AA" w:rsidR="54E6FEAD" w:rsidRDefault="54E6FEAD" w:rsidP="00D218CE">
      <w:pPr>
        <w:pStyle w:val="P-Regular"/>
      </w:pPr>
      <w:r w:rsidRPr="27CDCF8A">
        <w:t xml:space="preserve">At the beginning we import pandas, a powerful library for data/datasets management, with the alias </w:t>
      </w:r>
      <w:r w:rsidRPr="00D218CE">
        <w:rPr>
          <w:rStyle w:val="P-Code"/>
        </w:rPr>
        <w:t>pd</w:t>
      </w:r>
      <w:r w:rsidRPr="27CDCF8A">
        <w:t xml:space="preserve">, after that we load the </w:t>
      </w:r>
      <w:r w:rsidRPr="00D218CE">
        <w:rPr>
          <w:rStyle w:val="P-Code"/>
        </w:rPr>
        <w:t>auto.csv</w:t>
      </w:r>
      <w:r w:rsidRPr="27CDCF8A">
        <w:t xml:space="preserve"> file in</w:t>
      </w:r>
      <w:r w:rsidR="67968FB7" w:rsidRPr="27CDCF8A">
        <w:t xml:space="preserve">to a variable named </w:t>
      </w:r>
      <w:r w:rsidR="67968FB7" w:rsidRPr="00D218CE">
        <w:rPr>
          <w:rStyle w:val="P-Code"/>
        </w:rPr>
        <w:t>df</w:t>
      </w:r>
      <w:r w:rsidR="67968FB7" w:rsidRPr="27CDCF8A">
        <w:t xml:space="preserve"> (for dataframe), then we visualize the 10 first rows of the dataframe (it’s head) with the “dataframe” widget.</w:t>
      </w:r>
    </w:p>
    <w:p w14:paraId="0986B3DB" w14:textId="519A7EDD" w:rsidR="4990FED3" w:rsidRDefault="00EF49C5" w:rsidP="00D218CE">
      <w:pPr>
        <w:pStyle w:val="P-Regular"/>
      </w:pPr>
      <w:r>
        <w:t>The result is shown i</w:t>
      </w:r>
      <w:r w:rsidRPr="27CDCF8A">
        <w:t xml:space="preserve">n </w:t>
      </w:r>
      <w:r w:rsidR="4990FED3" w:rsidRPr="27CDCF8A">
        <w:t>the following figure:</w:t>
      </w:r>
    </w:p>
    <w:p w14:paraId="5CD4EB1D" w14:textId="31F7A30F" w:rsidR="578E208D" w:rsidRDefault="578E208D" w:rsidP="00D218CE">
      <w:pPr>
        <w:pStyle w:val="IMG-Caption"/>
      </w:pPr>
      <w:r>
        <w:rPr>
          <w:noProof/>
        </w:rPr>
        <w:drawing>
          <wp:inline distT="0" distB="0" distL="0" distR="0" wp14:anchorId="1B664C88" wp14:editId="46929E3A">
            <wp:extent cx="4572000" cy="2181225"/>
            <wp:effectExtent l="0" t="0" r="0" b="0"/>
            <wp:docPr id="359642561" name="Picture 35964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2E90" w14:textId="0555E51A" w:rsidR="578E208D" w:rsidRDefault="578E208D" w:rsidP="27CDCF8A">
      <w:pPr>
        <w:pStyle w:val="IMG-Caption"/>
      </w:pPr>
      <w:r>
        <w:lastRenderedPageBreak/>
        <w:t>Figure 3.26: st.dataframe</w:t>
      </w:r>
    </w:p>
    <w:p w14:paraId="04BF04DD" w14:textId="74CF74BA" w:rsidR="578E208D" w:rsidRDefault="578E208D" w:rsidP="71044BA8">
      <w:pPr>
        <w:pStyle w:val="P-Regular"/>
      </w:pPr>
      <w:r>
        <w:t xml:space="preserve">As we can see, thanks to </w:t>
      </w:r>
      <w:r w:rsidRPr="71044BA8">
        <w:rPr>
          <w:rStyle w:val="P-Code"/>
        </w:rPr>
        <w:t>st.dataframe</w:t>
      </w:r>
      <w:r>
        <w:t xml:space="preserve"> we can visualize the csv file in a very nice format</w:t>
      </w:r>
      <w:r w:rsidR="77BEAC30">
        <w:t xml:space="preserve">, having all the columns and rows </w:t>
      </w:r>
      <w:r w:rsidR="00B87B47">
        <w:t>similar to a Microsoft</w:t>
      </w:r>
      <w:r w:rsidR="77BEAC30">
        <w:t xml:space="preserve"> </w:t>
      </w:r>
      <w:r w:rsidR="00B87B47">
        <w:t>E</w:t>
      </w:r>
      <w:r w:rsidR="77BEAC30">
        <w:t>xcel</w:t>
      </w:r>
      <w:r w:rsidR="00B87B47">
        <w:t xml:space="preserve"> sheet</w:t>
      </w:r>
      <w:r w:rsidR="77BEAC30">
        <w:t xml:space="preserve">, and if we go in the bottom </w:t>
      </w:r>
      <w:r w:rsidR="195F3464">
        <w:t>or in the</w:t>
      </w:r>
      <w:r w:rsidR="601FB1B0">
        <w:t xml:space="preserve"> right part of</w:t>
      </w:r>
      <w:r w:rsidR="77BEAC30">
        <w:t xml:space="preserve"> </w:t>
      </w:r>
      <w:r w:rsidR="40C76BAE">
        <w:t>it we can scroll</w:t>
      </w:r>
      <w:r w:rsidR="581F1D38">
        <w:t xml:space="preserve"> left/right and up/down, moreover we have also the opportunity to maximize t</w:t>
      </w:r>
      <w:r w:rsidR="5E6AAFF9">
        <w:t>h</w:t>
      </w:r>
      <w:r w:rsidR="581F1D38">
        <w:t>e dataframe!</w:t>
      </w:r>
      <w:r w:rsidR="40C76BAE">
        <w:t xml:space="preserve"> </w:t>
      </w:r>
    </w:p>
    <w:p w14:paraId="78A7221A" w14:textId="2F01B49C" w:rsidR="00BE6ED8" w:rsidRDefault="0F4E0813" w:rsidP="71044BA8">
      <w:pPr>
        <w:pStyle w:val="P-Regular"/>
      </w:pPr>
      <w:r>
        <w:t>If we prefer, we can visualize the dataframe in the “table” format since out of the box</w:t>
      </w:r>
      <w:r w:rsidR="00BE6ED8">
        <w:t>,</w:t>
      </w:r>
      <w:r>
        <w:t xml:space="preserve"> we have also a nice “table” widget</w:t>
      </w:r>
      <w:r w:rsidR="00BE6ED8">
        <w:t>;</w:t>
      </w:r>
      <w:r>
        <w:t xml:space="preserve"> in this case</w:t>
      </w:r>
      <w:r w:rsidR="00BE6ED8">
        <w:t>,</w:t>
      </w:r>
      <w:r>
        <w:t xml:space="preserve"> unfortunately, it’s not possible to scroll</w:t>
      </w:r>
      <w:r w:rsidR="3CC8C242">
        <w:t xml:space="preserve"> our data.</w:t>
      </w:r>
      <w:r w:rsidR="00BE6ED8">
        <w:t xml:space="preserve"> </w:t>
      </w:r>
    </w:p>
    <w:p w14:paraId="4F690B6D" w14:textId="12FF2CDA" w:rsidR="0F4E0813" w:rsidRDefault="00BE6ED8" w:rsidP="71044BA8">
      <w:pPr>
        <w:pStyle w:val="P-Regular"/>
      </w:pPr>
      <w:r>
        <w:t>So, if we write</w:t>
      </w:r>
    </w:p>
    <w:p w14:paraId="03CA6E8D" w14:textId="3567AF9E" w:rsidR="3CC8C242" w:rsidRDefault="3CC8C242" w:rsidP="71044BA8">
      <w:pPr>
        <w:pStyle w:val="SC-Source"/>
      </w:pPr>
      <w:r>
        <w:t>st.table(df.head(10))</w:t>
      </w:r>
    </w:p>
    <w:p w14:paraId="2328D38B" w14:textId="14C3FC7D" w:rsidR="00BE6ED8" w:rsidRDefault="00BE6ED8" w:rsidP="006208A8">
      <w:pPr>
        <w:pStyle w:val="P-Regular"/>
      </w:pPr>
      <w:r>
        <w:t>we’ll get the following table:</w:t>
      </w:r>
    </w:p>
    <w:p w14:paraId="2E538E4C" w14:textId="6B21D262" w:rsidR="58385637" w:rsidRDefault="58385637" w:rsidP="00D218CE">
      <w:pPr>
        <w:pStyle w:val="IMG-Caption"/>
      </w:pPr>
      <w:r>
        <w:rPr>
          <w:noProof/>
        </w:rPr>
        <w:drawing>
          <wp:inline distT="0" distB="0" distL="0" distR="0" wp14:anchorId="4824CC81" wp14:editId="3973702A">
            <wp:extent cx="4572000" cy="2181225"/>
            <wp:effectExtent l="0" t="0" r="0" b="0"/>
            <wp:docPr id="646269650" name="Picture 64626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2696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D77A" w14:textId="43949D24" w:rsidR="58385637" w:rsidRDefault="58385637" w:rsidP="27CDCF8A">
      <w:pPr>
        <w:pStyle w:val="IMG-Caption"/>
      </w:pPr>
      <w:r>
        <w:t>Figure 3.27: st.table</w:t>
      </w:r>
    </w:p>
    <w:p w14:paraId="319C3C42" w14:textId="032438FB" w:rsidR="0F925A4C" w:rsidRDefault="6146E91E" w:rsidP="006208A8">
      <w:pPr>
        <w:pStyle w:val="P-Regular"/>
      </w:pPr>
      <w:r>
        <w:t>Out of the box, Streamlit is also able to manage plottings, in fact</w:t>
      </w:r>
      <w:r w:rsidR="00BE6ED8">
        <w:t>;</w:t>
      </w:r>
      <w:r>
        <w:t xml:space="preserve"> for example</w:t>
      </w:r>
      <w:r w:rsidR="00BE6ED8">
        <w:t>,</w:t>
      </w:r>
      <w:r>
        <w:t xml:space="preserve"> we can show area, bar and line charts</w:t>
      </w:r>
      <w:r w:rsidR="5582209A">
        <w:t>.</w:t>
      </w:r>
      <w:r>
        <w:t xml:space="preserve"> </w:t>
      </w:r>
      <w:r w:rsidR="00EF49C5">
        <w:t xml:space="preserve">All </w:t>
      </w:r>
      <w:r>
        <w:t xml:space="preserve">we need </w:t>
      </w:r>
      <w:r w:rsidR="00EF49C5">
        <w:t xml:space="preserve">is </w:t>
      </w:r>
      <w:r>
        <w:t>just a</w:t>
      </w:r>
      <w:r w:rsidR="664C2D2E">
        <w:t xml:space="preserve"> dataframe</w:t>
      </w:r>
      <w:r w:rsidR="00EF49C5">
        <w:t>.</w:t>
      </w:r>
      <w:r w:rsidR="664C2D2E">
        <w:t xml:space="preserve"> </w:t>
      </w:r>
    </w:p>
    <w:p w14:paraId="013B0D03" w14:textId="58474440" w:rsidR="0F925A4C" w:rsidRDefault="0F925A4C" w:rsidP="00D218CE">
      <w:pPr>
        <w:pStyle w:val="P-Regular"/>
      </w:pPr>
      <w:r>
        <w:t xml:space="preserve">Automatically Streamlit, together with the plottings, displays the list (in different </w:t>
      </w:r>
      <w:r w:rsidR="00EF49C5">
        <w:t>colors</w:t>
      </w:r>
      <w:r>
        <w:t>) of all the visualized variables</w:t>
      </w:r>
      <w:r w:rsidR="214851CD">
        <w:t xml:space="preserve"> (please note we are using just “mpg” and “cylinders”)</w:t>
      </w:r>
      <w:r>
        <w:t>.</w:t>
      </w:r>
      <w:r w:rsidR="746C7330">
        <w:t xml:space="preserve"> </w:t>
      </w:r>
    </w:p>
    <w:p w14:paraId="3A7B6145" w14:textId="77777777" w:rsidR="00BE6ED8" w:rsidRDefault="00EF49C5" w:rsidP="00EF49C5">
      <w:pPr>
        <w:pStyle w:val="P-Regular"/>
      </w:pPr>
      <w:r>
        <w:t xml:space="preserve">Here, we can use the dataframes we loaded in the previous example. </w:t>
      </w:r>
    </w:p>
    <w:p w14:paraId="6371C516" w14:textId="02D8266E" w:rsidR="00EF49C5" w:rsidRDefault="00BE6ED8" w:rsidP="00EF49C5">
      <w:pPr>
        <w:pStyle w:val="P-Regular"/>
      </w:pPr>
      <w:r>
        <w:t>So, i</w:t>
      </w:r>
      <w:r w:rsidR="00EF49C5">
        <w:t>f we write</w:t>
      </w:r>
    </w:p>
    <w:p w14:paraId="1EA2D0FC" w14:textId="77777777" w:rsidR="00EF49C5" w:rsidRDefault="00EF49C5" w:rsidP="00EF49C5">
      <w:pPr>
        <w:pStyle w:val="SC-Source"/>
      </w:pPr>
      <w:r>
        <w:t>st.area_chart(df[[“mpg”,”cylinders”]])</w:t>
      </w:r>
    </w:p>
    <w:p w14:paraId="2876DCED" w14:textId="51C451A4" w:rsidR="00EF49C5" w:rsidRDefault="00EF49C5" w:rsidP="00D218CE">
      <w:pPr>
        <w:pStyle w:val="P-Regular"/>
      </w:pPr>
      <w:r>
        <w:lastRenderedPageBreak/>
        <w:t>we</w:t>
      </w:r>
      <w:r w:rsidR="00BE6ED8">
        <w:t>’</w:t>
      </w:r>
      <w:r>
        <w:t>ll get the following area chart:</w:t>
      </w:r>
    </w:p>
    <w:p w14:paraId="5C8A1083" w14:textId="03BACF24" w:rsidR="47B669A7" w:rsidRDefault="47B669A7" w:rsidP="00D218CE">
      <w:pPr>
        <w:pStyle w:val="IMG-Caption"/>
      </w:pPr>
      <w:r>
        <w:rPr>
          <w:noProof/>
        </w:rPr>
        <w:drawing>
          <wp:inline distT="0" distB="0" distL="0" distR="0" wp14:anchorId="72B1444A" wp14:editId="1F59934D">
            <wp:extent cx="4572000" cy="1238250"/>
            <wp:effectExtent l="0" t="0" r="0" b="0"/>
            <wp:docPr id="458025597" name="Picture 45802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22F2" w14:textId="29070A94" w:rsidR="47B669A7" w:rsidRDefault="47B669A7" w:rsidP="27CDCF8A">
      <w:pPr>
        <w:pStyle w:val="IMG-Caption"/>
      </w:pPr>
      <w:r>
        <w:t>Figure 3.28: st.area_chart</w:t>
      </w:r>
    </w:p>
    <w:p w14:paraId="47100843" w14:textId="41123E57" w:rsidR="00D218CE" w:rsidRDefault="00EF49C5" w:rsidP="00D218CE">
      <w:pPr>
        <w:rPr>
          <w:lang w:val="en"/>
        </w:rPr>
      </w:pPr>
      <w:r>
        <w:rPr>
          <w:lang w:val="en"/>
        </w:rPr>
        <w:t>If we write</w:t>
      </w:r>
    </w:p>
    <w:p w14:paraId="7E37B6F9" w14:textId="77777777" w:rsidR="00EF49C5" w:rsidRDefault="00EF49C5" w:rsidP="00EF49C5">
      <w:pPr>
        <w:pStyle w:val="SC-Source"/>
      </w:pPr>
      <w:r>
        <w:t>st.bar_chart(df</w:t>
      </w:r>
      <w:r w:rsidRPr="27CDCF8A">
        <w:rPr>
          <w:rFonts w:eastAsia="Courier" w:cs="Courier"/>
          <w:szCs w:val="22"/>
        </w:rPr>
        <w:t>[[“mpg”,”cylinders”]]</w:t>
      </w:r>
      <w:r>
        <w:t>.head(20))</w:t>
      </w:r>
    </w:p>
    <w:p w14:paraId="0DA6009C" w14:textId="72BA56DB" w:rsidR="00EF49C5" w:rsidRPr="00D218CE" w:rsidRDefault="00EF49C5" w:rsidP="00D218CE">
      <w:pPr>
        <w:rPr>
          <w:lang w:val="en"/>
        </w:rPr>
      </w:pPr>
      <w:r>
        <w:rPr>
          <w:lang w:val="en"/>
        </w:rPr>
        <w:t>we’ll get the following bar chart:</w:t>
      </w:r>
    </w:p>
    <w:p w14:paraId="493B2DAD" w14:textId="4AE80C1D" w:rsidR="47B669A7" w:rsidRDefault="47B669A7" w:rsidP="00D218CE">
      <w:pPr>
        <w:pStyle w:val="IMG-Caption"/>
      </w:pPr>
      <w:r>
        <w:rPr>
          <w:noProof/>
        </w:rPr>
        <w:drawing>
          <wp:inline distT="0" distB="0" distL="0" distR="0" wp14:anchorId="0397B1CF" wp14:editId="7596BEE2">
            <wp:extent cx="4572000" cy="1238250"/>
            <wp:effectExtent l="0" t="0" r="0" b="0"/>
            <wp:docPr id="1239957" name="Picture 1239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93C7" w14:textId="7FCE5464" w:rsidR="47B669A7" w:rsidRDefault="47B669A7" w:rsidP="27CDCF8A">
      <w:pPr>
        <w:pStyle w:val="IMG-Caption"/>
      </w:pPr>
      <w:r>
        <w:t>Figure 3.29: st.bar_chart</w:t>
      </w:r>
    </w:p>
    <w:p w14:paraId="02D5D1A7" w14:textId="2068DB2E" w:rsidR="00EF49C5" w:rsidRDefault="00BE6ED8" w:rsidP="00EF49C5">
      <w:pPr>
        <w:rPr>
          <w:lang w:val="en"/>
        </w:rPr>
      </w:pPr>
      <w:r>
        <w:rPr>
          <w:lang w:val="en"/>
        </w:rPr>
        <w:t>And</w:t>
      </w:r>
      <w:r w:rsidR="00EF49C5">
        <w:rPr>
          <w:lang w:val="en"/>
        </w:rPr>
        <w:t xml:space="preserve"> if we write</w:t>
      </w:r>
    </w:p>
    <w:p w14:paraId="031359D4" w14:textId="77777777" w:rsidR="00EF49C5" w:rsidRDefault="00EF49C5" w:rsidP="00EF49C5">
      <w:pPr>
        <w:pStyle w:val="SC-Source"/>
      </w:pPr>
      <w:r>
        <w:t>st.line_chart(df</w:t>
      </w:r>
      <w:r w:rsidRPr="27CDCF8A">
        <w:rPr>
          <w:rFonts w:eastAsia="Courier" w:cs="Courier"/>
          <w:szCs w:val="22"/>
        </w:rPr>
        <w:t>[[“mpg”,”cylinders”]]</w:t>
      </w:r>
      <w:r>
        <w:t>.head(20))</w:t>
      </w:r>
    </w:p>
    <w:p w14:paraId="2F2B96A2" w14:textId="564AB5A5" w:rsidR="00EF49C5" w:rsidRPr="001B06F6" w:rsidRDefault="00EF49C5" w:rsidP="006208A8">
      <w:r>
        <w:rPr>
          <w:lang w:val="en"/>
        </w:rPr>
        <w:t>we’ll get the following line chart:</w:t>
      </w:r>
    </w:p>
    <w:p w14:paraId="7687ECC4" w14:textId="1D9C436C" w:rsidR="47B669A7" w:rsidRDefault="47B669A7" w:rsidP="00D218CE">
      <w:pPr>
        <w:pStyle w:val="IMG-Caption"/>
      </w:pPr>
      <w:r>
        <w:rPr>
          <w:noProof/>
        </w:rPr>
        <w:drawing>
          <wp:inline distT="0" distB="0" distL="0" distR="0" wp14:anchorId="12CBF620" wp14:editId="3C3A1F94">
            <wp:extent cx="4572000" cy="1238250"/>
            <wp:effectExtent l="0" t="0" r="0" b="0"/>
            <wp:docPr id="856512151" name="Picture 85651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2C7" w14:textId="6FA95372" w:rsidR="47B669A7" w:rsidRDefault="47B669A7" w:rsidP="27CDCF8A">
      <w:pPr>
        <w:pStyle w:val="IMG-Caption"/>
      </w:pPr>
      <w:r>
        <w:lastRenderedPageBreak/>
        <w:t>Figure 3.30: st.line_chart</w:t>
      </w:r>
    </w:p>
    <w:p w14:paraId="06DE9FF5" w14:textId="7D47360F" w:rsidR="00EF49C5" w:rsidRDefault="00EF49C5" w:rsidP="00EF49C5">
      <w:pPr>
        <w:pStyle w:val="P-Regular"/>
      </w:pPr>
      <w:r w:rsidRPr="27CDCF8A">
        <w:t>If we enter in the charts, we can zoom-in and zoom-out and clicking on the three dots in the top right of each plotting</w:t>
      </w:r>
      <w:r w:rsidR="00BE6ED8">
        <w:t>,</w:t>
      </w:r>
      <w:r w:rsidRPr="27CDCF8A">
        <w:t xml:space="preserve"> we can save the charts as </w:t>
      </w:r>
      <w:r w:rsidR="00BE6ED8" w:rsidRPr="27CDCF8A">
        <w:t>PNG</w:t>
      </w:r>
      <w:r w:rsidRPr="27CDCF8A">
        <w:t>, view the source and do some other operations.</w:t>
      </w:r>
    </w:p>
    <w:p w14:paraId="0231EC43" w14:textId="20FC3735" w:rsidR="47B669A7" w:rsidRDefault="00EF49C5" w:rsidP="00EF49C5">
      <w:pPr>
        <w:pStyle w:val="IMG-Caption"/>
      </w:pPr>
      <w:r w:rsidRPr="27CDCF8A">
        <w:t xml:space="preserve"> </w:t>
      </w:r>
      <w:r w:rsidR="47B669A7">
        <w:rPr>
          <w:noProof/>
        </w:rPr>
        <w:drawing>
          <wp:inline distT="0" distB="0" distL="0" distR="0" wp14:anchorId="142EC458" wp14:editId="63D33510">
            <wp:extent cx="4572000" cy="1238250"/>
            <wp:effectExtent l="0" t="0" r="0" b="0"/>
            <wp:docPr id="1241251834" name="Picture 124125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3F98" w14:textId="73EE6971" w:rsidR="47B669A7" w:rsidRDefault="47B669A7" w:rsidP="27CDCF8A">
      <w:pPr>
        <w:pStyle w:val="IMG-Caption"/>
      </w:pPr>
      <w:r>
        <w:t xml:space="preserve">Figure 3.31: </w:t>
      </w:r>
      <w:r w:rsidR="00EF49C5">
        <w:t xml:space="preserve">Out </w:t>
      </w:r>
      <w:r>
        <w:t>of the box plotting functions</w:t>
      </w:r>
    </w:p>
    <w:p w14:paraId="243B8964" w14:textId="1C500C17" w:rsidR="00BE6ED8" w:rsidRPr="00D218CE" w:rsidRDefault="00EF49C5" w:rsidP="00BE6ED8">
      <w:pPr>
        <w:pStyle w:val="P-Regular"/>
      </w:pPr>
      <w:r w:rsidRPr="27CDCF8A">
        <w:t>Finally, exactly as we already saw with dataframes, we can maximize all the charts to see them full screen size.</w:t>
      </w:r>
    </w:p>
    <w:p w14:paraId="48E230F2" w14:textId="04EBE8B6" w:rsidR="47B669A7" w:rsidRDefault="47B669A7" w:rsidP="006208A8">
      <w:pPr>
        <w:pStyle w:val="P-Regular"/>
      </w:pPr>
      <w:r>
        <w:rPr>
          <w:noProof/>
        </w:rPr>
        <w:drawing>
          <wp:inline distT="0" distB="0" distL="0" distR="0" wp14:anchorId="3C00BDDD" wp14:editId="541E8F21">
            <wp:extent cx="4572000" cy="2428875"/>
            <wp:effectExtent l="0" t="0" r="0" b="0"/>
            <wp:docPr id="2087782242" name="Picture 208778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390E" w14:textId="4761ED05" w:rsidR="47B669A7" w:rsidRDefault="47B669A7" w:rsidP="27CDCF8A">
      <w:pPr>
        <w:pStyle w:val="IMG-Caption"/>
      </w:pPr>
      <w:r>
        <w:t>Figure 3.32: Fu</w:t>
      </w:r>
      <w:r w:rsidR="00EF49C5">
        <w:t>l</w:t>
      </w:r>
      <w:r>
        <w:t>l screen plotting</w:t>
      </w:r>
    </w:p>
    <w:p w14:paraId="57D1445D" w14:textId="08CCE2A4" w:rsidR="00A55F8D" w:rsidRDefault="25ABFA6E" w:rsidP="00D218CE">
      <w:pPr>
        <w:pStyle w:val="P-Regular"/>
      </w:pPr>
      <w:r>
        <w:t xml:space="preserve">With Streamlit we are also able to plot much more beautiful graph using the </w:t>
      </w:r>
      <w:r w:rsidR="40E5EC3D">
        <w:t>Python packages matplotlib and seaborn, so first of all as usual let’s install them typing:</w:t>
      </w:r>
    </w:p>
    <w:p w14:paraId="6CA5CBE2" w14:textId="0FF22EA9" w:rsidR="00A55F8D" w:rsidRDefault="40E5EC3D" w:rsidP="00D218CE">
      <w:pPr>
        <w:pStyle w:val="SC-Source"/>
      </w:pPr>
      <w:r>
        <w:t>pipenv install matplotlib seaborn</w:t>
      </w:r>
    </w:p>
    <w:p w14:paraId="43D0E8CF" w14:textId="0230F3B3" w:rsidR="00A55F8D" w:rsidRDefault="40E5EC3D" w:rsidP="00D218CE">
      <w:pPr>
        <w:pStyle w:val="P-Regular"/>
      </w:pPr>
      <w:r>
        <w:t>Or if we are in a pure Python environment:</w:t>
      </w:r>
    </w:p>
    <w:p w14:paraId="0CB8DEA7" w14:textId="02A8D57D" w:rsidR="00A55F8D" w:rsidRDefault="40E5EC3D" w:rsidP="00D218CE">
      <w:pPr>
        <w:pStyle w:val="SC-Source"/>
      </w:pPr>
      <w:r>
        <w:lastRenderedPageBreak/>
        <w:t>pip install matplotlib seaborn</w:t>
      </w:r>
    </w:p>
    <w:p w14:paraId="1749AE35" w14:textId="45EC8188" w:rsidR="00A55F8D" w:rsidRDefault="40E5EC3D" w:rsidP="00D218CE">
      <w:pPr>
        <w:pStyle w:val="P-Regular"/>
      </w:pPr>
      <w:r w:rsidRPr="55D08C0A">
        <w:t xml:space="preserve">And then </w:t>
      </w:r>
      <w:r w:rsidR="00BE6ED8" w:rsidRPr="55D08C0A">
        <w:t>import</w:t>
      </w:r>
      <w:r w:rsidRPr="55D08C0A">
        <w:t xml:space="preserve"> them:</w:t>
      </w:r>
    </w:p>
    <w:p w14:paraId="21EF5635" w14:textId="46AB3671" w:rsidR="00A55F8D" w:rsidRDefault="40E5EC3D" w:rsidP="00D218CE">
      <w:pPr>
        <w:pStyle w:val="SC-Source"/>
      </w:pPr>
      <w:r>
        <w:t>import matplotlib.pyplot as plt</w:t>
      </w:r>
    </w:p>
    <w:p w14:paraId="58CF83DE" w14:textId="00904914" w:rsidR="00A55F8D" w:rsidRDefault="40E5EC3D" w:rsidP="00D218CE">
      <w:pPr>
        <w:pStyle w:val="SC-Source"/>
      </w:pPr>
      <w:r>
        <w:t>import seaborn as sns</w:t>
      </w:r>
    </w:p>
    <w:p w14:paraId="00827BE1" w14:textId="05AC5575" w:rsidR="00A55F8D" w:rsidRDefault="40E5EC3D" w:rsidP="00D218CE">
      <w:pPr>
        <w:pStyle w:val="P-Regular"/>
      </w:pPr>
      <w:r w:rsidRPr="55D08C0A">
        <w:t>Now we are ready for plotting, for example, an heatmap of the correlation matrix of our dataframe</w:t>
      </w:r>
      <w:r w:rsidR="792B6B68" w:rsidRPr="55D08C0A">
        <w:t>, simply writing:</w:t>
      </w:r>
    </w:p>
    <w:p w14:paraId="416488A3" w14:textId="4DB899D6" w:rsidR="00A55F8D" w:rsidRDefault="792B6B68" w:rsidP="00D218CE">
      <w:pPr>
        <w:pStyle w:val="SC-Source"/>
        <w:rPr>
          <w:rFonts w:asciiTheme="minorHAnsi" w:eastAsiaTheme="minorEastAsia" w:hAnsiTheme="minorHAnsi" w:cstheme="minorBidi"/>
        </w:rPr>
      </w:pPr>
      <w:r>
        <w:t>fig, ax = plt.subplots()</w:t>
      </w:r>
    </w:p>
    <w:p w14:paraId="552E632C" w14:textId="3E8450FE" w:rsidR="00A55F8D" w:rsidRDefault="792B6B68" w:rsidP="00D218CE">
      <w:pPr>
        <w:pStyle w:val="SC-Source"/>
        <w:rPr>
          <w:rFonts w:asciiTheme="minorHAnsi" w:eastAsiaTheme="minorEastAsia" w:hAnsiTheme="minorHAnsi" w:cstheme="minorBidi"/>
        </w:rPr>
      </w:pPr>
      <w:r>
        <w:t>corr_plot = sns.heatmap(df</w:t>
      </w:r>
      <w:r w:rsidR="0403BD51" w:rsidRPr="55D08C0A">
        <w:rPr>
          <w:rFonts w:eastAsia="Courier" w:cs="Courier"/>
          <w:szCs w:val="22"/>
        </w:rPr>
        <w:t>[[“mpg”,”cylinders”, “displacement”]]</w:t>
      </w:r>
      <w:r>
        <w:t>.corr(), annot= True)</w:t>
      </w:r>
    </w:p>
    <w:p w14:paraId="5CD31B59" w14:textId="29EAC82F" w:rsidR="00A55F8D" w:rsidRDefault="792B6B68" w:rsidP="00D218CE">
      <w:pPr>
        <w:pStyle w:val="SC-Source"/>
        <w:rPr>
          <w:rFonts w:asciiTheme="minorHAnsi" w:eastAsiaTheme="minorEastAsia" w:hAnsiTheme="minorHAnsi" w:cstheme="minorBidi"/>
        </w:rPr>
      </w:pPr>
      <w:r>
        <w:t>st.pyplot(fig)</w:t>
      </w:r>
    </w:p>
    <w:p w14:paraId="54928332" w14:textId="1D321A92" w:rsidR="00A55F8D" w:rsidRDefault="792B6B68" w:rsidP="00D218CE">
      <w:pPr>
        <w:pStyle w:val="P-Regular"/>
      </w:pPr>
      <w:r w:rsidRPr="55D08C0A">
        <w:t xml:space="preserve">The first </w:t>
      </w:r>
      <w:r w:rsidR="00BE6ED8" w:rsidRPr="55D08C0A">
        <w:t>instruction</w:t>
      </w:r>
      <w:r w:rsidRPr="55D08C0A">
        <w:t xml:space="preserve"> creates an empty figure, the second line leveraging seaborn creates a</w:t>
      </w:r>
      <w:r w:rsidR="47272474" w:rsidRPr="55D08C0A">
        <w:t>n</w:t>
      </w:r>
      <w:r w:rsidRPr="55D08C0A">
        <w:t xml:space="preserve"> </w:t>
      </w:r>
      <w:r w:rsidR="2829CB51" w:rsidRPr="55D08C0A">
        <w:t xml:space="preserve">heatmap </w:t>
      </w:r>
      <w:r w:rsidR="35FCF972" w:rsidRPr="55D08C0A">
        <w:t>plotting</w:t>
      </w:r>
      <w:r w:rsidRPr="55D08C0A">
        <w:t xml:space="preserve">(with annotations) of the </w:t>
      </w:r>
      <w:r w:rsidR="3698E263" w:rsidRPr="55D08C0A">
        <w:t xml:space="preserve">correlation matrix coming from the </w:t>
      </w:r>
      <w:r w:rsidRPr="55D08C0A">
        <w:t>variables in the df dat</w:t>
      </w:r>
      <w:r w:rsidR="0F072B18" w:rsidRPr="55D08C0A">
        <w:t xml:space="preserve">aframe and, finally, the third command plots our figure using matplotlib.pyplot that is directly managed by Streamlit, here is the </w:t>
      </w:r>
      <w:r w:rsidR="7CDBCC2F" w:rsidRPr="55D08C0A">
        <w:t>result:</w:t>
      </w:r>
    </w:p>
    <w:p w14:paraId="08C9EEA3" w14:textId="44184AE3" w:rsidR="00A55F8D" w:rsidRDefault="02B1C01B" w:rsidP="00D218CE">
      <w:pPr>
        <w:pStyle w:val="IMG-Caption"/>
      </w:pPr>
      <w:r>
        <w:rPr>
          <w:noProof/>
        </w:rPr>
        <w:drawing>
          <wp:inline distT="0" distB="0" distL="0" distR="0" wp14:anchorId="4267252B" wp14:editId="5CCC35EE">
            <wp:extent cx="4572000" cy="1590675"/>
            <wp:effectExtent l="0" t="0" r="0" b="0"/>
            <wp:docPr id="97217026" name="Picture 9721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6F8C" w14:textId="21157EF1" w:rsidR="00A55F8D" w:rsidRDefault="02B1C01B" w:rsidP="55D08C0A">
      <w:pPr>
        <w:pStyle w:val="IMG-Caption"/>
      </w:pPr>
      <w:r>
        <w:t>Figure 3.33: heatmap plotting with Seaborn</w:t>
      </w:r>
    </w:p>
    <w:p w14:paraId="5CD60FA5" w14:textId="3DEB82CF" w:rsidR="00A55F8D" w:rsidRDefault="02B1C01B" w:rsidP="00D218CE">
      <w:pPr>
        <w:pStyle w:val="P-Regular"/>
      </w:pPr>
      <w:r>
        <w:t xml:space="preserve">Please note </w:t>
      </w:r>
      <w:r w:rsidR="2CF2128B">
        <w:t>that</w:t>
      </w:r>
      <w:r>
        <w:t xml:space="preserve"> we have displayed the correlation plot with labels and the heatmap with colors and annotations.</w:t>
      </w:r>
    </w:p>
    <w:p w14:paraId="48E66223" w14:textId="0C0D312C" w:rsidR="51B432AA" w:rsidRDefault="51B432AA" w:rsidP="00D218CE">
      <w:pPr>
        <w:pStyle w:val="H1-Section"/>
      </w:pPr>
      <w:r>
        <w:t>Date</w:t>
      </w:r>
      <w:r w:rsidR="2DCC3D84">
        <w:t xml:space="preserve">, </w:t>
      </w:r>
      <w:r>
        <w:t>Time</w:t>
      </w:r>
      <w:r w:rsidR="6BFE3EB2">
        <w:t xml:space="preserve"> and more</w:t>
      </w:r>
      <w:r w:rsidR="6BEB5BEC">
        <w:t xml:space="preserve"> </w:t>
      </w:r>
    </w:p>
    <w:p w14:paraId="4409A1DF" w14:textId="76128A08" w:rsidR="00A55F8D" w:rsidRDefault="0DF986DB" w:rsidP="00D218CE">
      <w:pPr>
        <w:pStyle w:val="P-Regular"/>
      </w:pPr>
      <w:r>
        <w:t xml:space="preserve">Another very useful </w:t>
      </w:r>
      <w:r w:rsidR="21BA01AC">
        <w:t>element that we can manage always out the box in Streamlit is “Date and Time”, so dates, hours, etc.</w:t>
      </w:r>
    </w:p>
    <w:p w14:paraId="41574764" w14:textId="1BF71424" w:rsidR="00A55F8D" w:rsidRDefault="21BA01AC" w:rsidP="00D218CE">
      <w:pPr>
        <w:pStyle w:val="P-Regular"/>
      </w:pPr>
      <w:r>
        <w:lastRenderedPageBreak/>
        <w:t>For example</w:t>
      </w:r>
      <w:r w:rsidR="11F459C0">
        <w:t>,</w:t>
      </w:r>
      <w:r>
        <w:t xml:space="preserve"> to print on the screen today’s date we just have to</w:t>
      </w:r>
      <w:r w:rsidR="04D103D9">
        <w:t xml:space="preserve"> write:</w:t>
      </w:r>
    </w:p>
    <w:p w14:paraId="4E2C3DDA" w14:textId="6915DC00" w:rsidR="00A55F8D" w:rsidRDefault="45AF1CE3" w:rsidP="00D218CE">
      <w:pPr>
        <w:pStyle w:val="SC-Source"/>
      </w:pPr>
      <w:r>
        <w:t>i</w:t>
      </w:r>
      <w:r w:rsidR="04D103D9">
        <w:t>mport datetime</w:t>
      </w:r>
    </w:p>
    <w:p w14:paraId="25F13F2B" w14:textId="27C348E2" w:rsidR="00A55F8D" w:rsidRDefault="67F67C77" w:rsidP="00D218CE">
      <w:pPr>
        <w:pStyle w:val="SC-Source"/>
      </w:pPr>
      <w:r>
        <w:t>t</w:t>
      </w:r>
      <w:r w:rsidR="04D103D9">
        <w:t>oday = st.date_input(“Today is”,datetime.datetime.now())</w:t>
      </w:r>
    </w:p>
    <w:p w14:paraId="42388847" w14:textId="1C474FAC" w:rsidR="00A55F8D" w:rsidRDefault="04D103D9" w:rsidP="00D218CE">
      <w:pPr>
        <w:pStyle w:val="P-Regular"/>
      </w:pPr>
      <w:r>
        <w:t xml:space="preserve">Where the first line simply imports datetime package and the second using Streamlit’s </w:t>
      </w:r>
      <w:r w:rsidRPr="006208A8">
        <w:rPr>
          <w:rStyle w:val="P-Code"/>
        </w:rPr>
        <w:t>date_input</w:t>
      </w:r>
      <w:r>
        <w:t xml:space="preserve"> asks to the user to select a date, finally this date will be saved in the today</w:t>
      </w:r>
      <w:r w:rsidR="043CDDE4">
        <w:t xml:space="preserve"> variable.</w:t>
      </w:r>
    </w:p>
    <w:p w14:paraId="2DF701FB" w14:textId="6B698815" w:rsidR="00A55F8D" w:rsidRDefault="49CD36E7" w:rsidP="00D218CE">
      <w:pPr>
        <w:pStyle w:val="IMG-Caption"/>
      </w:pPr>
      <w:r>
        <w:rPr>
          <w:noProof/>
        </w:rPr>
        <w:drawing>
          <wp:inline distT="0" distB="0" distL="0" distR="0" wp14:anchorId="0EAAF021" wp14:editId="313E0BB7">
            <wp:extent cx="4572000" cy="1895475"/>
            <wp:effectExtent l="0" t="0" r="0" b="0"/>
            <wp:docPr id="934875651" name="Picture 934875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DD34" w14:textId="0CF4EE8E" w:rsidR="00A55F8D" w:rsidRDefault="49CD36E7" w:rsidP="55D08C0A">
      <w:pPr>
        <w:pStyle w:val="IMG-Caption"/>
      </w:pPr>
      <w:r>
        <w:t xml:space="preserve">Figure 3.34: </w:t>
      </w:r>
      <w:r w:rsidR="160FB088">
        <w:t>st.</w:t>
      </w:r>
      <w:r>
        <w:t>date_input</w:t>
      </w:r>
    </w:p>
    <w:p w14:paraId="106AF1FA" w14:textId="6A879BBD" w:rsidR="00A55F8D" w:rsidRDefault="49CD36E7" w:rsidP="00D218CE">
      <w:pPr>
        <w:pStyle w:val="P-Regular"/>
      </w:pPr>
      <w:r>
        <w:t>Continuing with “Date and Time”, we can do the same with Time, so let’s write:</w:t>
      </w:r>
    </w:p>
    <w:p w14:paraId="2E5BD224" w14:textId="228B5842" w:rsidR="00A55F8D" w:rsidRDefault="49CD36E7" w:rsidP="00D218CE">
      <w:pPr>
        <w:pStyle w:val="SC-Source"/>
      </w:pPr>
      <w:r>
        <w:t>import time</w:t>
      </w:r>
    </w:p>
    <w:p w14:paraId="209CEC1C" w14:textId="3C95A2D9" w:rsidR="00A55F8D" w:rsidRDefault="68B7897D" w:rsidP="00D218CE">
      <w:pPr>
        <w:pStyle w:val="SC-Source"/>
      </w:pPr>
      <w:r>
        <w:t>hour</w:t>
      </w:r>
      <w:r w:rsidR="49CD36E7">
        <w:t xml:space="preserve"> = st.time_input(“The time is”,datetime.time(1</w:t>
      </w:r>
      <w:r w:rsidR="56AE2196">
        <w:t>2</w:t>
      </w:r>
      <w:r w:rsidR="49CD36E7">
        <w:t>,</w:t>
      </w:r>
      <w:r w:rsidR="62DCE925">
        <w:t>3</w:t>
      </w:r>
      <w:r w:rsidR="49CD36E7">
        <w:t>0))</w:t>
      </w:r>
    </w:p>
    <w:p w14:paraId="595F9933" w14:textId="466988B1" w:rsidR="00A55F8D" w:rsidRDefault="6E0BE420" w:rsidP="00D218CE">
      <w:pPr>
        <w:pStyle w:val="P-Regular"/>
      </w:pPr>
      <w:r>
        <w:t xml:space="preserve">This time we are importing time and using </w:t>
      </w:r>
      <w:r w:rsidRPr="00D218CE">
        <w:rPr>
          <w:rStyle w:val="P-Code"/>
        </w:rPr>
        <w:t>time_input</w:t>
      </w:r>
      <w:r>
        <w:t xml:space="preserve"> where we specify that time is 12:30, on the screen we can select any time we want:</w:t>
      </w:r>
    </w:p>
    <w:p w14:paraId="60CDE98C" w14:textId="0D44EC3F" w:rsidR="00A55F8D" w:rsidRDefault="1BEAAFC9" w:rsidP="00D218CE">
      <w:pPr>
        <w:pStyle w:val="IMG-Caption"/>
      </w:pPr>
      <w:r>
        <w:rPr>
          <w:noProof/>
        </w:rPr>
        <w:drawing>
          <wp:inline distT="0" distB="0" distL="0" distR="0" wp14:anchorId="070AAA23" wp14:editId="4F99B64B">
            <wp:extent cx="4572000" cy="1666875"/>
            <wp:effectExtent l="0" t="0" r="0" b="0"/>
            <wp:docPr id="64080117" name="Picture 6408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7056" w14:textId="0D3EC248" w:rsidR="00A55F8D" w:rsidRDefault="1BEAAFC9" w:rsidP="55D08C0A">
      <w:pPr>
        <w:pStyle w:val="IMG-Caption"/>
      </w:pPr>
      <w:r>
        <w:lastRenderedPageBreak/>
        <w:t xml:space="preserve">Figure 3.35: </w:t>
      </w:r>
      <w:r w:rsidR="587EE68F">
        <w:t>st.time_input</w:t>
      </w:r>
    </w:p>
    <w:p w14:paraId="74F538F8" w14:textId="512F5BBA" w:rsidR="00A55F8D" w:rsidRDefault="587EE68F" w:rsidP="00D218CE">
      <w:pPr>
        <w:pStyle w:val="P-Regular"/>
      </w:pPr>
      <w:r>
        <w:t xml:space="preserve">Streamlit it’s really powerful and easy to use, we can even manage immediately the text for example in </w:t>
      </w:r>
      <w:r w:rsidR="1530B9B0">
        <w:t>JSON</w:t>
      </w:r>
      <w:r w:rsidR="4537890F">
        <w:t xml:space="preserve"> </w:t>
      </w:r>
      <w:r>
        <w:t>or programming language format as</w:t>
      </w:r>
      <w:r w:rsidR="29AFBE11">
        <w:t>, for example, Julia</w:t>
      </w:r>
      <w:r w:rsidR="5445F3BE">
        <w:t xml:space="preserve"> or Python</w:t>
      </w:r>
      <w:r w:rsidR="4AB9917F">
        <w:t>.</w:t>
      </w:r>
    </w:p>
    <w:p w14:paraId="1284BF5D" w14:textId="7A533305" w:rsidR="00A55F8D" w:rsidRDefault="4AB9917F" w:rsidP="00D218CE">
      <w:pPr>
        <w:pStyle w:val="P-Regular"/>
      </w:pPr>
      <w:r>
        <w:t>Typing something like:</w:t>
      </w:r>
    </w:p>
    <w:p w14:paraId="07D7A1F0" w14:textId="405904E0" w:rsidR="00A55F8D" w:rsidRDefault="4AB9917F" w:rsidP="00D218CE">
      <w:pPr>
        <w:pStyle w:val="SC-Source"/>
      </w:pPr>
      <w:r>
        <w:t>data = {“name”:”John”,”surname”:”Wick</w:t>
      </w:r>
      <w:r w:rsidR="4DF5BE8B">
        <w:t>”</w:t>
      </w:r>
      <w:r>
        <w:t>}</w:t>
      </w:r>
    </w:p>
    <w:p w14:paraId="3F43A4DC" w14:textId="5F84071F" w:rsidR="00A55F8D" w:rsidRDefault="4AB9917F" w:rsidP="00D218CE">
      <w:pPr>
        <w:pStyle w:val="SC-Source"/>
      </w:pPr>
      <w:r>
        <w:t>st.json(data)</w:t>
      </w:r>
    </w:p>
    <w:p w14:paraId="370B745B" w14:textId="3E78B006" w:rsidR="00A55F8D" w:rsidRDefault="4AB9917F" w:rsidP="00D218CE">
      <w:pPr>
        <w:pStyle w:val="P-Regular"/>
      </w:pPr>
      <w:r w:rsidRPr="55D08C0A">
        <w:t xml:space="preserve">We create a variable “data” that contains two couples </w:t>
      </w:r>
      <w:r w:rsidRPr="00D218CE">
        <w:rPr>
          <w:rStyle w:val="P-Code"/>
        </w:rPr>
        <w:t>key:value</w:t>
      </w:r>
      <w:r w:rsidRPr="55D08C0A">
        <w:t xml:space="preserve"> and then display it on the screen in json format just using the st.json widget, easy and clean:</w:t>
      </w:r>
    </w:p>
    <w:p w14:paraId="7884CE92" w14:textId="56DC8978" w:rsidR="00A55F8D" w:rsidRDefault="2362F2AF" w:rsidP="00D218CE">
      <w:pPr>
        <w:pStyle w:val="IMG-Caption"/>
      </w:pPr>
      <w:r>
        <w:rPr>
          <w:noProof/>
        </w:rPr>
        <w:drawing>
          <wp:inline distT="0" distB="0" distL="0" distR="0" wp14:anchorId="4ECDFA6B" wp14:editId="388E2B7D">
            <wp:extent cx="4572000" cy="1666875"/>
            <wp:effectExtent l="0" t="0" r="0" b="0"/>
            <wp:docPr id="858560634" name="Picture 85856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FE9F" w14:textId="7BED730D" w:rsidR="00A55F8D" w:rsidRDefault="2362F2AF" w:rsidP="55D08C0A">
      <w:pPr>
        <w:pStyle w:val="IMG-Caption"/>
      </w:pPr>
      <w:r>
        <w:t>Figure 3.36: st.json</w:t>
      </w:r>
    </w:p>
    <w:p w14:paraId="186E1E49" w14:textId="463EF4BF" w:rsidR="00A55F8D" w:rsidRDefault="1B7B68C1" w:rsidP="00D218CE">
      <w:pPr>
        <w:pStyle w:val="P-Regular"/>
      </w:pPr>
      <w:r>
        <w:t>If we click on the arrow we can close/minimize the json.</w:t>
      </w:r>
    </w:p>
    <w:p w14:paraId="74790BC5" w14:textId="2632168D" w:rsidR="00A55F8D" w:rsidRDefault="00B87B47" w:rsidP="00D218CE">
      <w:pPr>
        <w:pStyle w:val="P-Regular"/>
      </w:pPr>
      <w:r>
        <w:t>Displaying</w:t>
      </w:r>
      <w:r w:rsidR="13AABEEA">
        <w:t xml:space="preserve"> code is very easy as well since we have to use </w:t>
      </w:r>
      <w:r w:rsidR="13AABEEA" w:rsidRPr="00D218CE">
        <w:rPr>
          <w:rStyle w:val="P-Code"/>
        </w:rPr>
        <w:t>st.code</w:t>
      </w:r>
      <w:r w:rsidR="13AABEEA">
        <w:t xml:space="preserve"> specifying the programming language as argument (for Python not necessary since it is the </w:t>
      </w:r>
      <w:r w:rsidR="00BE6ED8">
        <w:t>default</w:t>
      </w:r>
      <w:r w:rsidR="13AABEEA">
        <w:t>)</w:t>
      </w:r>
      <w:r w:rsidR="755A3FC1">
        <w:t>, so once again:</w:t>
      </w:r>
    </w:p>
    <w:p w14:paraId="79BFDF32" w14:textId="0314E43E" w:rsidR="00A55F8D" w:rsidRDefault="755A3FC1" w:rsidP="00D218CE">
      <w:pPr>
        <w:pStyle w:val="SC-Source"/>
      </w:pPr>
      <w:r>
        <w:t>st.code(“import p</w:t>
      </w:r>
      <w:r w:rsidR="21D0ACC7">
        <w:t>a</w:t>
      </w:r>
      <w:r>
        <w:t>ndas as pd”)</w:t>
      </w:r>
    </w:p>
    <w:p w14:paraId="402BC724" w14:textId="5961E79C" w:rsidR="00A55F8D" w:rsidRDefault="755A3FC1" w:rsidP="00D218CE">
      <w:pPr>
        <w:pStyle w:val="P-Regular"/>
      </w:pPr>
      <w:r>
        <w:t>And we see:</w:t>
      </w:r>
    </w:p>
    <w:p w14:paraId="1427D957" w14:textId="5D72DC23" w:rsidR="00A55F8D" w:rsidRDefault="1B91A609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1E870708" wp14:editId="75C43979">
            <wp:extent cx="4572000" cy="1666875"/>
            <wp:effectExtent l="0" t="0" r="0" b="0"/>
            <wp:docPr id="968136606" name="Picture 968136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F05E" w14:textId="33DD379D" w:rsidR="00A55F8D" w:rsidRDefault="1B91A609" w:rsidP="55D08C0A">
      <w:pPr>
        <w:pStyle w:val="IMG-Caption"/>
      </w:pPr>
      <w:r>
        <w:t>Figure 3.37: st.code for Python</w:t>
      </w:r>
    </w:p>
    <w:p w14:paraId="737A25A5" w14:textId="6CB71DF5" w:rsidR="00A55F8D" w:rsidRDefault="1B91A609" w:rsidP="00D218CE">
      <w:pPr>
        <w:pStyle w:val="P-Regular"/>
      </w:pPr>
      <w:r>
        <w:t>In case of Julia we must specify the programming language, so we can write for example:</w:t>
      </w:r>
    </w:p>
    <w:p w14:paraId="6D76847E" w14:textId="1294A97C" w:rsidR="00A55F8D" w:rsidRDefault="1B91A609" w:rsidP="00D218CE">
      <w:pPr>
        <w:pStyle w:val="SC-Source"/>
      </w:pPr>
      <w:r>
        <w:t>julia_code = “””</w:t>
      </w:r>
    </w:p>
    <w:p w14:paraId="4F642459" w14:textId="5226E297" w:rsidR="00A55F8D" w:rsidRDefault="1B91A609" w:rsidP="00D218CE">
      <w:pPr>
        <w:pStyle w:val="SC-Source"/>
      </w:pPr>
      <w:r>
        <w:t>function doit(num::int)</w:t>
      </w:r>
    </w:p>
    <w:p w14:paraId="31604FE1" w14:textId="6946B6D7" w:rsidR="00A55F8D" w:rsidRDefault="1B91A609" w:rsidP="7C9A84EF">
      <w:pPr>
        <w:pStyle w:val="SC-Source"/>
        <w:ind w:firstLine="720"/>
      </w:pPr>
      <w:r>
        <w:t>println(num)</w:t>
      </w:r>
    </w:p>
    <w:p w14:paraId="5AE60DB2" w14:textId="7F38DD5B" w:rsidR="00A55F8D" w:rsidRDefault="1B91A609" w:rsidP="00D218CE">
      <w:pPr>
        <w:pStyle w:val="SC-Source"/>
      </w:pPr>
      <w:r>
        <w:t>end</w:t>
      </w:r>
    </w:p>
    <w:p w14:paraId="225AFFDD" w14:textId="512087E0" w:rsidR="00A55F8D" w:rsidRDefault="1B91A609" w:rsidP="00D218CE">
      <w:pPr>
        <w:pStyle w:val="SC-Source"/>
      </w:pPr>
      <w:r>
        <w:t>“””</w:t>
      </w:r>
    </w:p>
    <w:p w14:paraId="710051CB" w14:textId="39D0A590" w:rsidR="00A55F8D" w:rsidRDefault="1B91A609" w:rsidP="00D218CE">
      <w:pPr>
        <w:pStyle w:val="SC-Source"/>
      </w:pPr>
      <w:r>
        <w:t>st.code(julia_code, language=</w:t>
      </w:r>
      <w:r w:rsidR="22006A64">
        <w:t>’</w:t>
      </w:r>
      <w:r>
        <w:t>julia</w:t>
      </w:r>
      <w:r w:rsidR="7485B034">
        <w:t>’</w:t>
      </w:r>
      <w:r>
        <w:t>)</w:t>
      </w:r>
    </w:p>
    <w:p w14:paraId="76528DC8" w14:textId="51E1D07C" w:rsidR="00A55F8D" w:rsidRDefault="1B91A609" w:rsidP="00D218CE">
      <w:pPr>
        <w:pStyle w:val="P-Regular"/>
      </w:pPr>
      <w:r w:rsidRPr="55D08C0A">
        <w:t>And this is the result:</w:t>
      </w:r>
    </w:p>
    <w:p w14:paraId="1467550A" w14:textId="23596E8B" w:rsidR="00A55F8D" w:rsidRDefault="1A46D931" w:rsidP="00D218CE">
      <w:pPr>
        <w:pStyle w:val="IMG-Caption"/>
      </w:pPr>
      <w:r>
        <w:rPr>
          <w:noProof/>
        </w:rPr>
        <w:drawing>
          <wp:inline distT="0" distB="0" distL="0" distR="0" wp14:anchorId="4F3C2ADD" wp14:editId="66654841">
            <wp:extent cx="4572000" cy="2152650"/>
            <wp:effectExtent l="0" t="0" r="0" b="0"/>
            <wp:docPr id="2101379024" name="Picture 210137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BFB3" w14:textId="68E3F1D7" w:rsidR="00A55F8D" w:rsidRDefault="1A46D931" w:rsidP="55D08C0A">
      <w:pPr>
        <w:pStyle w:val="IMG-Caption"/>
      </w:pPr>
      <w:r>
        <w:lastRenderedPageBreak/>
        <w:t>Figure 3.38: st.code for Julia</w:t>
      </w:r>
    </w:p>
    <w:p w14:paraId="10444B8E" w14:textId="1FA2D820" w:rsidR="00A55F8D" w:rsidRDefault="1A46D931" w:rsidP="00D218CE">
      <w:pPr>
        <w:pStyle w:val="P-Regular"/>
      </w:pPr>
      <w:r>
        <w:t>As standard widgets we can use also progress bars and spinners, so let’s check how they work.</w:t>
      </w:r>
    </w:p>
    <w:p w14:paraId="2DA06C93" w14:textId="5695F3C6" w:rsidR="00A55F8D" w:rsidRDefault="08C422CD" w:rsidP="00D218CE">
      <w:pPr>
        <w:pStyle w:val="P-Regular"/>
      </w:pPr>
      <w:r>
        <w:t>For example, to create a progress bar that goes from 0 to 100 increasing its value of 1 every 0.1 seconds, we can write:</w:t>
      </w:r>
    </w:p>
    <w:p w14:paraId="3DCE09D5" w14:textId="1312A8DF" w:rsidR="00A55F8D" w:rsidRDefault="08C422CD" w:rsidP="00D218CE">
      <w:pPr>
        <w:pStyle w:val="SC-Source"/>
      </w:pPr>
      <w:r>
        <w:t>import time</w:t>
      </w:r>
    </w:p>
    <w:p w14:paraId="05264FFF" w14:textId="16C7B2F8" w:rsidR="00A55F8D" w:rsidRDefault="08C422CD" w:rsidP="00D218CE">
      <w:pPr>
        <w:pStyle w:val="SC-Source"/>
      </w:pPr>
      <w:r>
        <w:t>my_bar = st.progress(0)</w:t>
      </w:r>
    </w:p>
    <w:p w14:paraId="482BE6B8" w14:textId="50DDD240" w:rsidR="00A55F8D" w:rsidRDefault="08C422CD" w:rsidP="00D218CE">
      <w:pPr>
        <w:pStyle w:val="SC-Source"/>
      </w:pPr>
      <w:r>
        <w:t>for value in range(100):</w:t>
      </w:r>
    </w:p>
    <w:p w14:paraId="1D060CEC" w14:textId="3FCAD326" w:rsidR="00A55F8D" w:rsidRDefault="08C422CD" w:rsidP="02E73261">
      <w:pPr>
        <w:pStyle w:val="SC-Source"/>
        <w:ind w:firstLine="720"/>
      </w:pPr>
      <w:r>
        <w:t>time.sleep(0.1)</w:t>
      </w:r>
    </w:p>
    <w:p w14:paraId="30AF1F42" w14:textId="6AE0FAF9" w:rsidR="00A55F8D" w:rsidRDefault="08C422CD" w:rsidP="02E73261">
      <w:pPr>
        <w:pStyle w:val="SC-Source"/>
        <w:ind w:firstLine="720"/>
      </w:pPr>
      <w:r>
        <w:t>my_bar.progress(value+1)</w:t>
      </w:r>
    </w:p>
    <w:p w14:paraId="33B6978E" w14:textId="1FFE6025" w:rsidR="00A55F8D" w:rsidRDefault="08C422CD" w:rsidP="00D218CE">
      <w:pPr>
        <w:pStyle w:val="P-Regular"/>
      </w:pPr>
      <w:r>
        <w:t xml:space="preserve">The result it’s really very nice, for a faster bar use a </w:t>
      </w:r>
      <w:r w:rsidRPr="00D218CE">
        <w:rPr>
          <w:rStyle w:val="P-Code"/>
        </w:rPr>
        <w:t>time.sleep(0.01)</w:t>
      </w:r>
      <w:r>
        <w:t xml:space="preserve"> and for a slower one a </w:t>
      </w:r>
      <w:r w:rsidRPr="00D218CE">
        <w:rPr>
          <w:rStyle w:val="P-Code"/>
        </w:rPr>
        <w:t>time.sleep(1)</w:t>
      </w:r>
      <w:r>
        <w:t>. Thi</w:t>
      </w:r>
      <w:r w:rsidR="08472109">
        <w:t>s is the result:</w:t>
      </w:r>
    </w:p>
    <w:p w14:paraId="4128474D" w14:textId="43DFFBA4" w:rsidR="00A55F8D" w:rsidRDefault="172E1CCC" w:rsidP="00D218CE">
      <w:pPr>
        <w:pStyle w:val="IMG-Caption"/>
      </w:pPr>
      <w:r>
        <w:rPr>
          <w:noProof/>
        </w:rPr>
        <w:drawing>
          <wp:inline distT="0" distB="0" distL="0" distR="0" wp14:anchorId="1DD28BAC" wp14:editId="5D21EE0A">
            <wp:extent cx="4572000" cy="638175"/>
            <wp:effectExtent l="0" t="0" r="0" b="0"/>
            <wp:docPr id="988923495" name="Picture 98892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BCF4" w14:textId="683A2617" w:rsidR="00A55F8D" w:rsidRDefault="172E1CCC" w:rsidP="55D08C0A">
      <w:pPr>
        <w:pStyle w:val="IMG-Caption"/>
      </w:pPr>
      <w:r>
        <w:t>Figure 3.39: st.progress</w:t>
      </w:r>
    </w:p>
    <w:p w14:paraId="2E6FDCD2" w14:textId="7CC5BA71" w:rsidR="00A55F8D" w:rsidRDefault="172E1CCC" w:rsidP="00D218CE">
      <w:pPr>
        <w:pStyle w:val="P-Regular"/>
      </w:pPr>
      <w:r>
        <w:t>The spinner works more or less in the same way of the progress bar, so we can write:</w:t>
      </w:r>
    </w:p>
    <w:p w14:paraId="57DD000D" w14:textId="725EA647" w:rsidR="00A55F8D" w:rsidRDefault="172E1CCC" w:rsidP="00D218CE">
      <w:pPr>
        <w:pStyle w:val="SC-Source"/>
      </w:pPr>
      <w:r>
        <w:t>import time</w:t>
      </w:r>
    </w:p>
    <w:p w14:paraId="61BBC686" w14:textId="008750C4" w:rsidR="00A55F8D" w:rsidRDefault="00A55F8D" w:rsidP="00D218CE">
      <w:pPr>
        <w:pStyle w:val="SC-Source"/>
      </w:pPr>
    </w:p>
    <w:p w14:paraId="11880A0F" w14:textId="041BDCA8" w:rsidR="00A55F8D" w:rsidRDefault="172E1CCC" w:rsidP="00D218CE">
      <w:pPr>
        <w:pStyle w:val="SC-Source"/>
      </w:pPr>
      <w:r>
        <w:t>with st.spinner(“Please wait...”):</w:t>
      </w:r>
    </w:p>
    <w:p w14:paraId="7E831A0E" w14:textId="5B1A9290" w:rsidR="00A55F8D" w:rsidRDefault="172E1CCC" w:rsidP="7C9A84EF">
      <w:pPr>
        <w:pStyle w:val="SC-Source"/>
        <w:ind w:firstLine="720"/>
      </w:pPr>
      <w:r>
        <w:t>time.sleep(10)</w:t>
      </w:r>
    </w:p>
    <w:p w14:paraId="55A60ADC" w14:textId="29044742" w:rsidR="00A55F8D" w:rsidRDefault="172E1CCC" w:rsidP="00D218CE">
      <w:pPr>
        <w:pStyle w:val="SC-Source"/>
      </w:pPr>
      <w:r>
        <w:t>st.success(“Done!”)</w:t>
      </w:r>
    </w:p>
    <w:p w14:paraId="3DEE2E1F" w14:textId="6A97EBF2" w:rsidR="00A55F8D" w:rsidRDefault="172E1CCC" w:rsidP="00D218CE">
      <w:pPr>
        <w:pStyle w:val="P-Regular"/>
      </w:pPr>
      <w:r w:rsidRPr="55D08C0A">
        <w:t>Very easily</w:t>
      </w:r>
      <w:r w:rsidR="00BE6ED8">
        <w:t>,</w:t>
      </w:r>
      <w:r w:rsidRPr="55D08C0A">
        <w:t xml:space="preserve"> we </w:t>
      </w:r>
      <w:r w:rsidR="00BE6ED8">
        <w:t xml:space="preserve">can </w:t>
      </w:r>
      <w:r w:rsidRPr="55D08C0A">
        <w:t xml:space="preserve">set the tarting message, </w:t>
      </w:r>
      <w:r w:rsidRPr="006208A8">
        <w:rPr>
          <w:rStyle w:val="P-Italics"/>
        </w:rPr>
        <w:t>wait for 10 seconds</w:t>
      </w:r>
      <w:r w:rsidRPr="55D08C0A">
        <w:t>,</w:t>
      </w:r>
      <w:r w:rsidR="00BE6ED8">
        <w:t xml:space="preserve"> like so:</w:t>
      </w:r>
      <w:r w:rsidRPr="55D08C0A">
        <w:t xml:space="preserve"> </w:t>
      </w:r>
    </w:p>
    <w:p w14:paraId="1E8AEB0B" w14:textId="265649CB" w:rsidR="00A55F8D" w:rsidRDefault="40F007F4" w:rsidP="00D218CE">
      <w:pPr>
        <w:pStyle w:val="IMG-Caption"/>
      </w:pPr>
      <w:r>
        <w:rPr>
          <w:noProof/>
        </w:rPr>
        <w:lastRenderedPageBreak/>
        <w:drawing>
          <wp:inline distT="0" distB="0" distL="0" distR="0" wp14:anchorId="4EBD5255" wp14:editId="6AE3E767">
            <wp:extent cx="4572000" cy="847725"/>
            <wp:effectExtent l="0" t="0" r="0" b="0"/>
            <wp:docPr id="270437947" name="Picture 27043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A58E" w14:textId="52960231" w:rsidR="00A55F8D" w:rsidRDefault="40F007F4" w:rsidP="55D08C0A">
      <w:pPr>
        <w:pStyle w:val="IMG-Caption"/>
      </w:pPr>
      <w:r>
        <w:t>Figure 3.40: st.spinner during the “waiting time”</w:t>
      </w:r>
    </w:p>
    <w:p w14:paraId="54C447BA" w14:textId="6212093E" w:rsidR="00D218CE" w:rsidRPr="00D218CE" w:rsidRDefault="00BE6ED8" w:rsidP="006208A8">
      <w:pPr>
        <w:pStyle w:val="P-Regular"/>
      </w:pPr>
      <w:r>
        <w:t xml:space="preserve">And </w:t>
      </w:r>
      <w:r w:rsidRPr="55D08C0A">
        <w:t xml:space="preserve">finally print in green (success) </w:t>
      </w:r>
      <w:r w:rsidRPr="006208A8">
        <w:rPr>
          <w:rStyle w:val="P-Italics"/>
        </w:rPr>
        <w:t>“Done!”</w:t>
      </w:r>
      <w:r>
        <w:t>, like so</w:t>
      </w:r>
      <w:r w:rsidRPr="55D08C0A">
        <w:t>:</w:t>
      </w:r>
    </w:p>
    <w:p w14:paraId="00ACCF55" w14:textId="16647553" w:rsidR="00A55F8D" w:rsidRDefault="40F007F4" w:rsidP="00D218CE">
      <w:pPr>
        <w:pStyle w:val="IMG-Caption"/>
      </w:pPr>
      <w:r>
        <w:rPr>
          <w:noProof/>
        </w:rPr>
        <w:drawing>
          <wp:inline distT="0" distB="0" distL="0" distR="0" wp14:anchorId="258321C5" wp14:editId="350C0FE9">
            <wp:extent cx="4572000" cy="847725"/>
            <wp:effectExtent l="0" t="0" r="0" b="0"/>
            <wp:docPr id="783002928" name="Picture 78300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F87C" w14:textId="1A2EC871" w:rsidR="00A55F8D" w:rsidRDefault="40F007F4" w:rsidP="55D08C0A">
      <w:pPr>
        <w:pStyle w:val="IMG-Caption"/>
      </w:pPr>
      <w:r>
        <w:t>Figure 3.41: st.spinner after “completion”</w:t>
      </w:r>
    </w:p>
    <w:p w14:paraId="726AF295" w14:textId="6778B31C" w:rsidR="00A55F8D" w:rsidRDefault="063125B0" w:rsidP="00D218CE">
      <w:pPr>
        <w:pStyle w:val="P-Regular"/>
      </w:pPr>
      <w:r>
        <w:t>Really very nice!</w:t>
      </w:r>
    </w:p>
    <w:p w14:paraId="7EB27860" w14:textId="7D03264E" w:rsidR="00A55F8D" w:rsidRDefault="063125B0" w:rsidP="00D218CE">
      <w:pPr>
        <w:pStyle w:val="P-Regular"/>
      </w:pPr>
      <w:r>
        <w:t>With progress bars and spinner we can close this quick introduction of Streamlit’s main functions and widgets, this kind of crash course or full immersion.</w:t>
      </w:r>
    </w:p>
    <w:p w14:paraId="3B56C954" w14:textId="3DF55E39" w:rsidR="00A55F8D" w:rsidRDefault="220381DB" w:rsidP="55D08C0A">
      <w:pPr>
        <w:pStyle w:val="H1-Section"/>
        <w:rPr>
          <w:lang w:val="en"/>
        </w:rPr>
      </w:pPr>
      <w:r w:rsidRPr="55D08C0A">
        <w:rPr>
          <w:lang w:val="en-GB"/>
        </w:rPr>
        <w:t>Summary</w:t>
      </w:r>
    </w:p>
    <w:p w14:paraId="1AA52ABC" w14:textId="57134803" w:rsidR="00A55F8D" w:rsidRPr="00D218CE" w:rsidRDefault="1193338D" w:rsidP="00D218CE">
      <w:pPr>
        <w:pStyle w:val="P-Regular"/>
      </w:pPr>
      <w:r w:rsidRPr="00D218CE">
        <w:t>In this chapter we explored all Streamlit’s out-of-the-box main features and widgets</w:t>
      </w:r>
      <w:r w:rsidR="2D287CEA" w:rsidRPr="00D218CE">
        <w:t>.</w:t>
      </w:r>
      <w:r w:rsidRPr="00D218CE">
        <w:t xml:space="preserve"> </w:t>
      </w:r>
      <w:r w:rsidR="52F99D6B" w:rsidRPr="00D218CE">
        <w:t>We started creating and empty Python file and launching</w:t>
      </w:r>
      <w:r w:rsidRPr="00D218CE">
        <w:t xml:space="preserve"> </w:t>
      </w:r>
      <w:r w:rsidR="677E39F1" w:rsidRPr="00D218CE">
        <w:t>Streamli</w:t>
      </w:r>
      <w:r w:rsidR="15C87D06" w:rsidRPr="00D218CE">
        <w:t xml:space="preserve">t and we saw how to manage its web </w:t>
      </w:r>
      <w:r w:rsidR="00B87B47">
        <w:t>interface</w:t>
      </w:r>
      <w:r w:rsidR="00B87B47" w:rsidRPr="00D218CE">
        <w:t xml:space="preserve"> </w:t>
      </w:r>
      <w:r w:rsidR="15C87D06" w:rsidRPr="00D218CE">
        <w:t>for example</w:t>
      </w:r>
      <w:r w:rsidR="677E39F1" w:rsidRPr="00D218CE">
        <w:t xml:space="preserve"> </w:t>
      </w:r>
      <w:r w:rsidR="2603155E" w:rsidRPr="00D218CE">
        <w:t>using the “rerun” feature and leveraging the real-</w:t>
      </w:r>
      <w:r w:rsidR="677E39F1" w:rsidRPr="00D218CE">
        <w:t>time updating functionali</w:t>
      </w:r>
      <w:r w:rsidR="59F9A1B9" w:rsidRPr="00D218CE">
        <w:t>ty</w:t>
      </w:r>
      <w:r w:rsidR="677E39F1" w:rsidRPr="00D218CE">
        <w:t xml:space="preserve">. </w:t>
      </w:r>
    </w:p>
    <w:p w14:paraId="08BC0222" w14:textId="6143A31D" w:rsidR="00A55F8D" w:rsidRPr="00D218CE" w:rsidRDefault="677E39F1" w:rsidP="00D218CE">
      <w:pPr>
        <w:pStyle w:val="P-Regular"/>
      </w:pPr>
      <w:r w:rsidRPr="00D218CE">
        <w:t xml:space="preserve">We saw how to </w:t>
      </w:r>
      <w:r w:rsidR="0B3FE5C1" w:rsidRPr="00D218CE">
        <w:t xml:space="preserve">deal with </w:t>
      </w:r>
      <w:r w:rsidR="1193338D" w:rsidRPr="00D218CE">
        <w:t>text</w:t>
      </w:r>
      <w:r w:rsidR="57987486" w:rsidRPr="00D218CE">
        <w:t xml:space="preserve"> in various ways, in terms of size, </w:t>
      </w:r>
      <w:r w:rsidR="00BE6ED8" w:rsidRPr="00D218CE">
        <w:t>colors</w:t>
      </w:r>
      <w:r w:rsidR="57987486" w:rsidRPr="00D218CE">
        <w:t xml:space="preserve"> and format. We also explored the multimedia </w:t>
      </w:r>
      <w:r w:rsidR="5D29B365" w:rsidRPr="00D218CE">
        <w:t xml:space="preserve">widgets, images, audio and video. </w:t>
      </w:r>
    </w:p>
    <w:p w14:paraId="409DE09E" w14:textId="4B1C46A9" w:rsidR="00A55F8D" w:rsidRPr="00D218CE" w:rsidRDefault="5D29B365" w:rsidP="00D218CE">
      <w:pPr>
        <w:pStyle w:val="P-Regular"/>
      </w:pPr>
      <w:r w:rsidRPr="00D218CE">
        <w:t>A lot of elements, such as buttons, checkboxes, radio buttons, etc. have been explained and used.</w:t>
      </w:r>
    </w:p>
    <w:p w14:paraId="761132D3" w14:textId="65CB8E21" w:rsidR="00A55F8D" w:rsidRPr="00D218CE" w:rsidRDefault="5D29B365" w:rsidP="00D218CE">
      <w:pPr>
        <w:pStyle w:val="P-Regular"/>
      </w:pPr>
      <w:r w:rsidRPr="00D218CE">
        <w:t>Many different kind of inputs are supported natively, in fact it’s very easy input text, numbers, dates, time, and so on. Also widgets such as text are</w:t>
      </w:r>
      <w:r w:rsidR="4D1D5A1A" w:rsidRPr="00D218CE">
        <w:t>as or sliders are immediately out of the box ready to be used.</w:t>
      </w:r>
    </w:p>
    <w:p w14:paraId="5E4B4C26" w14:textId="7383A51D" w:rsidR="00A55F8D" w:rsidRPr="00D218CE" w:rsidRDefault="4D1D5A1A" w:rsidP="00D218CE">
      <w:pPr>
        <w:pStyle w:val="P-Regular"/>
      </w:pPr>
      <w:r w:rsidRPr="00D218CE">
        <w:lastRenderedPageBreak/>
        <w:t xml:space="preserve">Data and plottings are extremely easy, we can use dataframes and plot bar, line or area charts with one line of code, even heatmaps </w:t>
      </w:r>
      <w:r w:rsidR="6B14B1E4" w:rsidRPr="00D218CE">
        <w:t>clean and neat.</w:t>
      </w:r>
    </w:p>
    <w:p w14:paraId="6E9599B6" w14:textId="495BD210" w:rsidR="668EBE73" w:rsidRPr="00D218CE" w:rsidRDefault="668EBE73" w:rsidP="00D218CE">
      <w:pPr>
        <w:pStyle w:val="P-Regular"/>
      </w:pPr>
      <w:r w:rsidRPr="00D218CE">
        <w:t>Even formatting the text in a programming language style, such as Python or Julia, is a matter of a couple lines of code.</w:t>
      </w:r>
    </w:p>
    <w:p w14:paraId="6E5AEF83" w14:textId="33D9A2E5" w:rsidR="00A55F8D" w:rsidRPr="00D218CE" w:rsidRDefault="6B14B1E4" w:rsidP="00D218CE">
      <w:pPr>
        <w:pStyle w:val="P-Regular"/>
      </w:pPr>
      <w:r w:rsidRPr="00D218CE">
        <w:t>If we need to wait for some calculation or activities in charge of our application we can use progress bars or s</w:t>
      </w:r>
      <w:r w:rsidR="02A5734B" w:rsidRPr="00D218CE">
        <w:t>pinners to create a nice “wait please...” effect on the screen.</w:t>
      </w:r>
    </w:p>
    <w:p w14:paraId="46A376DF" w14:textId="6FF17AC6" w:rsidR="00A55F8D" w:rsidRDefault="02A5734B" w:rsidP="220381DB">
      <w:pPr>
        <w:pStyle w:val="P-Regular"/>
      </w:pPr>
      <w:r w:rsidRPr="00D218CE">
        <w:t xml:space="preserve">All these components are the basic elements, the toolbox that we are going to use starting from </w:t>
      </w:r>
      <w:r w:rsidR="00F07194" w:rsidRPr="00D218CE">
        <w:t>the next Chapter in order to build up our real web applications and doing that we are even extending our knowledge about Streamlit’s more advanced features</w:t>
      </w:r>
      <w:r w:rsidR="2048D37E" w:rsidRPr="00D218CE">
        <w:t>!</w:t>
      </w:r>
    </w:p>
    <w:sectPr w:rsidR="00A55F8D" w:rsidSect="006E4A3B">
      <w:pgSz w:w="12240" w:h="15840" w:code="1"/>
      <w:pgMar w:top="2347" w:right="2160" w:bottom="2707" w:left="2160" w:header="1973" w:footer="2347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 Bimala Singha" w:date="2023-12-11T14:53:00Z" w:initials="KS">
    <w:p w14:paraId="6CA7DC1A" w14:textId="77777777" w:rsidR="00922F88" w:rsidRDefault="008E0B5A" w:rsidP="00922F88">
      <w:pPr>
        <w:pStyle w:val="CommentText"/>
      </w:pPr>
      <w:r>
        <w:rPr>
          <w:rStyle w:val="CommentReference"/>
        </w:rPr>
        <w:annotationRef/>
      </w:r>
      <w:r w:rsidR="00922F88">
        <w:t>Double quotes seems a bit odd. Please ensure the double quotes are correct here</w:t>
      </w:r>
    </w:p>
  </w:comment>
  <w:comment w:id="1" w:author="K Bimala Singha" w:date="2023-12-11T14:53:00Z" w:initials="KS">
    <w:p w14:paraId="70A50DE0" w14:textId="5FA62D58" w:rsidR="008E0B5A" w:rsidRDefault="008E0B5A" w:rsidP="008E0B5A">
      <w:pPr>
        <w:pStyle w:val="CommentText"/>
      </w:pPr>
      <w:r>
        <w:rPr>
          <w:rStyle w:val="CommentReference"/>
        </w:rPr>
        <w:annotationRef/>
      </w:r>
      <w:r>
        <w:t>Check all the double quotes here</w:t>
      </w:r>
    </w:p>
  </w:comment>
  <w:comment w:id="2" w:author="K Bimala Singha" w:date="2023-12-11T17:30:00Z" w:initials="KS">
    <w:p w14:paraId="353813E4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>Same as above comment</w:t>
      </w:r>
    </w:p>
  </w:comment>
  <w:comment w:id="3" w:author="K Bimala Singha" w:date="2023-12-11T17:31:00Z" w:initials="KS">
    <w:p w14:paraId="459001AC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>Same as above comment</w:t>
      </w:r>
    </w:p>
  </w:comment>
  <w:comment w:id="4" w:author="K Bimala Singha" w:date="2023-12-11T17:31:00Z" w:initials="KS">
    <w:p w14:paraId="5EF3BAA0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>Same as above comment</w:t>
      </w:r>
    </w:p>
  </w:comment>
  <w:comment w:id="5" w:author="K Bimala Singha" w:date="2023-12-11T17:31:00Z" w:initials="KS">
    <w:p w14:paraId="58E3F466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>Same as above comment</w:t>
      </w:r>
    </w:p>
  </w:comment>
  <w:comment w:id="6" w:author="K Bimala Singha" w:date="2023-12-11T17:32:00Z" w:initials="KS">
    <w:p w14:paraId="3132885E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 xml:space="preserve">Please ensure the quotes are correct </w:t>
      </w:r>
    </w:p>
  </w:comment>
  <w:comment w:id="7" w:author="K Bimala Singha" w:date="2023-12-11T17:33:00Z" w:initials="KS">
    <w:p w14:paraId="3CFE96B1" w14:textId="77777777" w:rsidR="00FA05EC" w:rsidRDefault="00FA05EC" w:rsidP="00FA05EC">
      <w:pPr>
        <w:pStyle w:val="CommentText"/>
      </w:pPr>
      <w:r>
        <w:rPr>
          <w:rStyle w:val="CommentReference"/>
        </w:rPr>
        <w:annotationRef/>
      </w:r>
      <w:r>
        <w:t>Check the double quotes here</w:t>
      </w:r>
    </w:p>
  </w:comment>
  <w:comment w:id="8" w:author="K Bimala Singha" w:date="2023-12-11T17:33:00Z" w:initials="KS">
    <w:p w14:paraId="189B6612" w14:textId="77777777" w:rsidR="00630FD3" w:rsidRDefault="00FA05EC" w:rsidP="00630FD3">
      <w:pPr>
        <w:pStyle w:val="CommentText"/>
      </w:pPr>
      <w:r>
        <w:rPr>
          <w:rStyle w:val="CommentReference"/>
        </w:rPr>
        <w:annotationRef/>
      </w:r>
      <w:r w:rsidR="00630FD3">
        <w:t xml:space="preserve">Same as above comment; Please ensure rest of the quotes are correct.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CA7DC1A" w15:done="0"/>
  <w15:commentEx w15:paraId="70A50DE0" w15:done="0"/>
  <w15:commentEx w15:paraId="353813E4" w15:done="0"/>
  <w15:commentEx w15:paraId="459001AC" w15:done="0"/>
  <w15:commentEx w15:paraId="5EF3BAA0" w15:done="0"/>
  <w15:commentEx w15:paraId="58E3F466" w15:done="0"/>
  <w15:commentEx w15:paraId="3132885E" w15:done="0"/>
  <w15:commentEx w15:paraId="3CFE96B1" w15:done="0"/>
  <w15:commentEx w15:paraId="189B661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1C137143" w16cex:dateUtc="2023-12-11T09:23:00Z"/>
  <w16cex:commentExtensible w16cex:durableId="3A4AAA36" w16cex:dateUtc="2023-12-11T09:23:00Z"/>
  <w16cex:commentExtensible w16cex:durableId="4A913B16" w16cex:dateUtc="2023-12-11T12:00:00Z"/>
  <w16cex:commentExtensible w16cex:durableId="55C3C735" w16cex:dateUtc="2023-12-11T12:01:00Z"/>
  <w16cex:commentExtensible w16cex:durableId="1BE9A246" w16cex:dateUtc="2023-12-11T12:01:00Z"/>
  <w16cex:commentExtensible w16cex:durableId="01C018CA" w16cex:dateUtc="2023-12-11T12:01:00Z"/>
  <w16cex:commentExtensible w16cex:durableId="12B338A4" w16cex:dateUtc="2023-12-11T12:02:00Z"/>
  <w16cex:commentExtensible w16cex:durableId="18A76454" w16cex:dateUtc="2023-12-11T12:03:00Z"/>
  <w16cex:commentExtensible w16cex:durableId="3249108D" w16cex:dateUtc="2023-12-11T12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CA7DC1A" w16cid:durableId="1C137143"/>
  <w16cid:commentId w16cid:paraId="70A50DE0" w16cid:durableId="3A4AAA36"/>
  <w16cid:commentId w16cid:paraId="353813E4" w16cid:durableId="4A913B16"/>
  <w16cid:commentId w16cid:paraId="459001AC" w16cid:durableId="55C3C735"/>
  <w16cid:commentId w16cid:paraId="5EF3BAA0" w16cid:durableId="1BE9A246"/>
  <w16cid:commentId w16cid:paraId="58E3F466" w16cid:durableId="01C018CA"/>
  <w16cid:commentId w16cid:paraId="3132885E" w16cid:durableId="12B338A4"/>
  <w16cid:commentId w16cid:paraId="3CFE96B1" w16cid:durableId="18A76454"/>
  <w16cid:commentId w16cid:paraId="189B6612" w16cid:durableId="3249108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5718"/>
    <w:multiLevelType w:val="hybridMultilevel"/>
    <w:tmpl w:val="5D866C14"/>
    <w:lvl w:ilvl="0" w:tplc="80665334">
      <w:start w:val="1"/>
      <w:numFmt w:val="lowerRoman"/>
      <w:pStyle w:val="L3-Numbers"/>
      <w:lvlText w:val="%1."/>
      <w:lvlJc w:val="right"/>
      <w:pPr>
        <w:ind w:left="1551" w:hanging="360"/>
      </w:pPr>
      <w:rPr>
        <w:rFonts w:ascii="Arial" w:hAnsi="Arial" w:hint="default"/>
        <w:b w:val="0"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631" w:hanging="360"/>
      </w:pPr>
    </w:lvl>
    <w:lvl w:ilvl="2" w:tplc="0409001B" w:tentative="1">
      <w:start w:val="1"/>
      <w:numFmt w:val="lowerRoman"/>
      <w:lvlText w:val="%3."/>
      <w:lvlJc w:val="right"/>
      <w:pPr>
        <w:ind w:left="3351" w:hanging="180"/>
      </w:pPr>
    </w:lvl>
    <w:lvl w:ilvl="3" w:tplc="0409000F" w:tentative="1">
      <w:start w:val="1"/>
      <w:numFmt w:val="decimal"/>
      <w:lvlText w:val="%4."/>
      <w:lvlJc w:val="left"/>
      <w:pPr>
        <w:ind w:left="4071" w:hanging="360"/>
      </w:pPr>
    </w:lvl>
    <w:lvl w:ilvl="4" w:tplc="04090019" w:tentative="1">
      <w:start w:val="1"/>
      <w:numFmt w:val="lowerLetter"/>
      <w:lvlText w:val="%5."/>
      <w:lvlJc w:val="left"/>
      <w:pPr>
        <w:ind w:left="4791" w:hanging="360"/>
      </w:pPr>
    </w:lvl>
    <w:lvl w:ilvl="5" w:tplc="0409001B" w:tentative="1">
      <w:start w:val="1"/>
      <w:numFmt w:val="lowerRoman"/>
      <w:lvlText w:val="%6."/>
      <w:lvlJc w:val="right"/>
      <w:pPr>
        <w:ind w:left="5511" w:hanging="180"/>
      </w:pPr>
    </w:lvl>
    <w:lvl w:ilvl="6" w:tplc="0409000F" w:tentative="1">
      <w:start w:val="1"/>
      <w:numFmt w:val="decimal"/>
      <w:lvlText w:val="%7."/>
      <w:lvlJc w:val="left"/>
      <w:pPr>
        <w:ind w:left="6231" w:hanging="360"/>
      </w:pPr>
    </w:lvl>
    <w:lvl w:ilvl="7" w:tplc="04090019" w:tentative="1">
      <w:start w:val="1"/>
      <w:numFmt w:val="lowerLetter"/>
      <w:lvlText w:val="%8."/>
      <w:lvlJc w:val="left"/>
      <w:pPr>
        <w:ind w:left="6951" w:hanging="360"/>
      </w:pPr>
    </w:lvl>
    <w:lvl w:ilvl="8" w:tplc="0409001B" w:tentative="1">
      <w:start w:val="1"/>
      <w:numFmt w:val="lowerRoman"/>
      <w:lvlText w:val="%9."/>
      <w:lvlJc w:val="right"/>
      <w:pPr>
        <w:ind w:left="7671" w:hanging="180"/>
      </w:pPr>
    </w:lvl>
  </w:abstractNum>
  <w:abstractNum w:abstractNumId="1" w15:restartNumberingAfterBreak="0">
    <w:nsid w:val="2DAE380C"/>
    <w:multiLevelType w:val="hybridMultilevel"/>
    <w:tmpl w:val="3EBC1826"/>
    <w:lvl w:ilvl="0" w:tplc="A0C2BA5E">
      <w:start w:val="1"/>
      <w:numFmt w:val="upperLetter"/>
      <w:pStyle w:val="L2-Alphabets"/>
      <w:lvlText w:val="%1."/>
      <w:lvlJc w:val="left"/>
      <w:pPr>
        <w:ind w:left="1040" w:hanging="360"/>
      </w:pPr>
      <w:rPr>
        <w:rFonts w:ascii="Arial" w:hAnsi="Arial" w:hint="default"/>
        <w:b w:val="0"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CA13C70"/>
    <w:multiLevelType w:val="hybridMultilevel"/>
    <w:tmpl w:val="DCB0E642"/>
    <w:lvl w:ilvl="0" w:tplc="9FFC0A5C">
      <w:start w:val="1"/>
      <w:numFmt w:val="bullet"/>
      <w:pStyle w:val="L-Bullets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0F57DF"/>
    <w:multiLevelType w:val="hybridMultilevel"/>
    <w:tmpl w:val="1B0637C4"/>
    <w:lvl w:ilvl="0" w:tplc="B0F41758">
      <w:start w:val="1"/>
      <w:numFmt w:val="decimal"/>
      <w:pStyle w:val="L-Numbers"/>
      <w:lvlText w:val="%1."/>
      <w:lvlJc w:val="left"/>
      <w:pPr>
        <w:ind w:left="717" w:hanging="360"/>
      </w:pPr>
      <w:rPr>
        <w:rFonts w:ascii="Arial" w:hAnsi="Arial" w:hint="default"/>
        <w:b w:val="0"/>
        <w:i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B0E9EE"/>
    <w:multiLevelType w:val="hybridMultilevel"/>
    <w:tmpl w:val="D67CF4A2"/>
    <w:lvl w:ilvl="0" w:tplc="727EAA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2E8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36C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561D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C85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9E80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38AD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0CC8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C821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2751B3"/>
    <w:multiLevelType w:val="hybridMultilevel"/>
    <w:tmpl w:val="7D1AAC1C"/>
    <w:lvl w:ilvl="0" w:tplc="FB22DFFE">
      <w:start w:val="1"/>
      <w:numFmt w:val="upperRoman"/>
      <w:pStyle w:val="L2-Numbers"/>
      <w:lvlText w:val="%1."/>
      <w:lvlJc w:val="left"/>
      <w:pPr>
        <w:ind w:left="1069" w:hanging="360"/>
      </w:pPr>
      <w:rPr>
        <w:rFonts w:ascii="Arial" w:hAnsi="Arial" w:hint="default"/>
        <w:b w:val="0"/>
        <w:i w:val="0"/>
        <w:sz w:val="22"/>
      </w:rPr>
    </w:lvl>
    <w:lvl w:ilvl="1" w:tplc="9120E21C">
      <w:start w:val="1"/>
      <w:numFmt w:val="lowerLetter"/>
      <w:lvlText w:val="%2."/>
      <w:lvlJc w:val="left"/>
      <w:pPr>
        <w:ind w:left="3960" w:hanging="360"/>
      </w:pPr>
    </w:lvl>
    <w:lvl w:ilvl="2" w:tplc="E716D81E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70B81234"/>
    <w:multiLevelType w:val="hybridMultilevel"/>
    <w:tmpl w:val="F5C091EC"/>
    <w:lvl w:ilvl="0" w:tplc="DDE06422">
      <w:start w:val="1"/>
      <w:numFmt w:val="bullet"/>
      <w:pStyle w:val="L2-Bullets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B80237B"/>
    <w:multiLevelType w:val="hybridMultilevel"/>
    <w:tmpl w:val="CB9CAC92"/>
    <w:lvl w:ilvl="0" w:tplc="B4C8D384">
      <w:start w:val="1"/>
      <w:numFmt w:val="bullet"/>
      <w:pStyle w:val="L3-Bullets"/>
      <w:lvlText w:val=""/>
      <w:lvlJc w:val="left"/>
      <w:pPr>
        <w:ind w:left="17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num w:numId="1" w16cid:durableId="1183861995">
    <w:abstractNumId w:val="4"/>
  </w:num>
  <w:num w:numId="2" w16cid:durableId="2093694759">
    <w:abstractNumId w:val="2"/>
  </w:num>
  <w:num w:numId="3" w16cid:durableId="19327385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18183799">
    <w:abstractNumId w:val="0"/>
  </w:num>
  <w:num w:numId="5" w16cid:durableId="876239204">
    <w:abstractNumId w:val="1"/>
  </w:num>
  <w:num w:numId="6" w16cid:durableId="1242063909">
    <w:abstractNumId w:val="5"/>
    <w:lvlOverride w:ilvl="0">
      <w:startOverride w:val="1"/>
    </w:lvlOverride>
  </w:num>
  <w:num w:numId="7" w16cid:durableId="1495410130">
    <w:abstractNumId w:val="6"/>
  </w:num>
  <w:num w:numId="8" w16cid:durableId="885528534">
    <w:abstractNumId w:val="7"/>
  </w:num>
  <w:num w:numId="9" w16cid:durableId="690760395">
    <w:abstractNumId w:val="3"/>
    <w:lvlOverride w:ilvl="0">
      <w:startOverride w:val="1"/>
    </w:lvlOverride>
  </w:num>
  <w:num w:numId="10" w16cid:durableId="132212929">
    <w:abstractNumId w:val="5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 Bimala Singha">
    <w15:presenceInfo w15:providerId="AD" w15:userId="S::ksingha@packt.com::66a85e26-3208-4f3b-858b-6cae98e046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90"/>
  <w:proofState w:spelling="clean" w:grammar="clean"/>
  <w:attachedTemplate r:id="rId1"/>
  <w:linkStyles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wsDQ1NrA0NDEyMDdR0lEKTi0uzszPAykwqQUAwCRtbCwAAAA="/>
  </w:docVars>
  <w:rsids>
    <w:rsidRoot w:val="00625848"/>
    <w:rsid w:val="000275A5"/>
    <w:rsid w:val="00035535"/>
    <w:rsid w:val="00042F71"/>
    <w:rsid w:val="0004373F"/>
    <w:rsid w:val="0006743D"/>
    <w:rsid w:val="00084B53"/>
    <w:rsid w:val="00086DB5"/>
    <w:rsid w:val="000B47A0"/>
    <w:rsid w:val="000B6564"/>
    <w:rsid w:val="000E393D"/>
    <w:rsid w:val="000E6444"/>
    <w:rsid w:val="000F673A"/>
    <w:rsid w:val="00123A1A"/>
    <w:rsid w:val="001B06F6"/>
    <w:rsid w:val="001B1A8B"/>
    <w:rsid w:val="001D539B"/>
    <w:rsid w:val="001E44B1"/>
    <w:rsid w:val="0020073A"/>
    <w:rsid w:val="00203900"/>
    <w:rsid w:val="00204BA3"/>
    <w:rsid w:val="00212253"/>
    <w:rsid w:val="00217116"/>
    <w:rsid w:val="00217A7E"/>
    <w:rsid w:val="00235DDE"/>
    <w:rsid w:val="0025053C"/>
    <w:rsid w:val="00251F34"/>
    <w:rsid w:val="002631B8"/>
    <w:rsid w:val="00283AA0"/>
    <w:rsid w:val="002A17B7"/>
    <w:rsid w:val="002A7053"/>
    <w:rsid w:val="002A7CEF"/>
    <w:rsid w:val="002B3E85"/>
    <w:rsid w:val="002B575F"/>
    <w:rsid w:val="002F0EEE"/>
    <w:rsid w:val="003165FF"/>
    <w:rsid w:val="00347F9F"/>
    <w:rsid w:val="003714A4"/>
    <w:rsid w:val="00386256"/>
    <w:rsid w:val="00387BA4"/>
    <w:rsid w:val="003B6E22"/>
    <w:rsid w:val="003C3243"/>
    <w:rsid w:val="003C45C6"/>
    <w:rsid w:val="004072D5"/>
    <w:rsid w:val="00425E60"/>
    <w:rsid w:val="0043035F"/>
    <w:rsid w:val="00433BC9"/>
    <w:rsid w:val="0046049A"/>
    <w:rsid w:val="0047308D"/>
    <w:rsid w:val="004B5682"/>
    <w:rsid w:val="004C0374"/>
    <w:rsid w:val="004E11BB"/>
    <w:rsid w:val="00502113"/>
    <w:rsid w:val="00511551"/>
    <w:rsid w:val="00526D7C"/>
    <w:rsid w:val="0056213F"/>
    <w:rsid w:val="00570370"/>
    <w:rsid w:val="005D5EFE"/>
    <w:rsid w:val="0060629A"/>
    <w:rsid w:val="006208A8"/>
    <w:rsid w:val="006225F0"/>
    <w:rsid w:val="00624A0A"/>
    <w:rsid w:val="00625700"/>
    <w:rsid w:val="00625848"/>
    <w:rsid w:val="00626B39"/>
    <w:rsid w:val="00630FD3"/>
    <w:rsid w:val="00641D62"/>
    <w:rsid w:val="00646695"/>
    <w:rsid w:val="00647244"/>
    <w:rsid w:val="006739BB"/>
    <w:rsid w:val="00683D19"/>
    <w:rsid w:val="0069669C"/>
    <w:rsid w:val="006C7E05"/>
    <w:rsid w:val="006E4A3B"/>
    <w:rsid w:val="006F7553"/>
    <w:rsid w:val="00714CAD"/>
    <w:rsid w:val="00714E28"/>
    <w:rsid w:val="00733CC1"/>
    <w:rsid w:val="00742293"/>
    <w:rsid w:val="00757BA6"/>
    <w:rsid w:val="00760A21"/>
    <w:rsid w:val="00776408"/>
    <w:rsid w:val="00780C03"/>
    <w:rsid w:val="00783FFB"/>
    <w:rsid w:val="00794157"/>
    <w:rsid w:val="007C7E9A"/>
    <w:rsid w:val="007D3C16"/>
    <w:rsid w:val="00805409"/>
    <w:rsid w:val="00837C4C"/>
    <w:rsid w:val="00887581"/>
    <w:rsid w:val="0089201C"/>
    <w:rsid w:val="008D0B73"/>
    <w:rsid w:val="008E0B5A"/>
    <w:rsid w:val="008E5B6C"/>
    <w:rsid w:val="008EE472"/>
    <w:rsid w:val="008F7FC4"/>
    <w:rsid w:val="0090482A"/>
    <w:rsid w:val="00922F88"/>
    <w:rsid w:val="009258DE"/>
    <w:rsid w:val="00934313"/>
    <w:rsid w:val="00940E1A"/>
    <w:rsid w:val="00953932"/>
    <w:rsid w:val="00956561"/>
    <w:rsid w:val="00967DCC"/>
    <w:rsid w:val="009A033D"/>
    <w:rsid w:val="009A1AEA"/>
    <w:rsid w:val="009C4F26"/>
    <w:rsid w:val="00A14F90"/>
    <w:rsid w:val="00A42540"/>
    <w:rsid w:val="00A55F8D"/>
    <w:rsid w:val="00A617F7"/>
    <w:rsid w:val="00A6433C"/>
    <w:rsid w:val="00A833A5"/>
    <w:rsid w:val="00A907CD"/>
    <w:rsid w:val="00A939EF"/>
    <w:rsid w:val="00AA1BDD"/>
    <w:rsid w:val="00ABEF3F"/>
    <w:rsid w:val="00AF445E"/>
    <w:rsid w:val="00B04538"/>
    <w:rsid w:val="00B1440F"/>
    <w:rsid w:val="00B34934"/>
    <w:rsid w:val="00B6066E"/>
    <w:rsid w:val="00B62217"/>
    <w:rsid w:val="00B72559"/>
    <w:rsid w:val="00B87B47"/>
    <w:rsid w:val="00B9628A"/>
    <w:rsid w:val="00BA7F42"/>
    <w:rsid w:val="00BB12A8"/>
    <w:rsid w:val="00BB155C"/>
    <w:rsid w:val="00BC6118"/>
    <w:rsid w:val="00BD0C70"/>
    <w:rsid w:val="00BE4EFC"/>
    <w:rsid w:val="00BE6ED8"/>
    <w:rsid w:val="00BF7EB2"/>
    <w:rsid w:val="00C81B10"/>
    <w:rsid w:val="00CA1874"/>
    <w:rsid w:val="00CA6204"/>
    <w:rsid w:val="00CA6394"/>
    <w:rsid w:val="00CB75DA"/>
    <w:rsid w:val="00CC53DA"/>
    <w:rsid w:val="00CD7433"/>
    <w:rsid w:val="00D055DE"/>
    <w:rsid w:val="00D218CE"/>
    <w:rsid w:val="00D469DC"/>
    <w:rsid w:val="00D5505B"/>
    <w:rsid w:val="00D61752"/>
    <w:rsid w:val="00D62D2A"/>
    <w:rsid w:val="00D651AC"/>
    <w:rsid w:val="00DB0C69"/>
    <w:rsid w:val="00DB66E3"/>
    <w:rsid w:val="00DC9ED2"/>
    <w:rsid w:val="00DCBE33"/>
    <w:rsid w:val="00DD51A0"/>
    <w:rsid w:val="00DDC5D3"/>
    <w:rsid w:val="00E20017"/>
    <w:rsid w:val="00E230ED"/>
    <w:rsid w:val="00E24FDA"/>
    <w:rsid w:val="00E32E2E"/>
    <w:rsid w:val="00E710F2"/>
    <w:rsid w:val="00E90E41"/>
    <w:rsid w:val="00EA7909"/>
    <w:rsid w:val="00EB0283"/>
    <w:rsid w:val="00EB33A2"/>
    <w:rsid w:val="00EE3B7F"/>
    <w:rsid w:val="00EF49C5"/>
    <w:rsid w:val="00F07194"/>
    <w:rsid w:val="00F26228"/>
    <w:rsid w:val="00F520C9"/>
    <w:rsid w:val="00F543EA"/>
    <w:rsid w:val="00F66887"/>
    <w:rsid w:val="00F75FC7"/>
    <w:rsid w:val="00F8327D"/>
    <w:rsid w:val="00F961D2"/>
    <w:rsid w:val="00FA05EC"/>
    <w:rsid w:val="00FA63E6"/>
    <w:rsid w:val="00FB3245"/>
    <w:rsid w:val="00FC0D29"/>
    <w:rsid w:val="00FD3BD8"/>
    <w:rsid w:val="00FD7FE1"/>
    <w:rsid w:val="00FF1DF3"/>
    <w:rsid w:val="011FAF7A"/>
    <w:rsid w:val="014AED93"/>
    <w:rsid w:val="0157A3A0"/>
    <w:rsid w:val="01640B85"/>
    <w:rsid w:val="0174085B"/>
    <w:rsid w:val="01C3FB48"/>
    <w:rsid w:val="01E2A15F"/>
    <w:rsid w:val="02057EA3"/>
    <w:rsid w:val="021CD954"/>
    <w:rsid w:val="0226ED57"/>
    <w:rsid w:val="029FB717"/>
    <w:rsid w:val="02A5734B"/>
    <w:rsid w:val="02B1C01B"/>
    <w:rsid w:val="02D77D88"/>
    <w:rsid w:val="02E73261"/>
    <w:rsid w:val="034BC10D"/>
    <w:rsid w:val="035727A7"/>
    <w:rsid w:val="035A4CE8"/>
    <w:rsid w:val="0383DDDB"/>
    <w:rsid w:val="038899AC"/>
    <w:rsid w:val="03899F5F"/>
    <w:rsid w:val="038E17E3"/>
    <w:rsid w:val="0397E367"/>
    <w:rsid w:val="03A14F04"/>
    <w:rsid w:val="03E72837"/>
    <w:rsid w:val="0403BD51"/>
    <w:rsid w:val="04080EE0"/>
    <w:rsid w:val="042A3F42"/>
    <w:rsid w:val="043CDDE4"/>
    <w:rsid w:val="04426745"/>
    <w:rsid w:val="04465695"/>
    <w:rsid w:val="04531DF0"/>
    <w:rsid w:val="04952082"/>
    <w:rsid w:val="04D103D9"/>
    <w:rsid w:val="04E92611"/>
    <w:rsid w:val="050E68CD"/>
    <w:rsid w:val="0536566A"/>
    <w:rsid w:val="05481E85"/>
    <w:rsid w:val="05625595"/>
    <w:rsid w:val="0586068D"/>
    <w:rsid w:val="05AEE817"/>
    <w:rsid w:val="063125B0"/>
    <w:rsid w:val="064B2411"/>
    <w:rsid w:val="0676E3F1"/>
    <w:rsid w:val="06BA7F13"/>
    <w:rsid w:val="06CD19A2"/>
    <w:rsid w:val="06CEFEE4"/>
    <w:rsid w:val="071F3933"/>
    <w:rsid w:val="074466D0"/>
    <w:rsid w:val="074BE056"/>
    <w:rsid w:val="074FC63A"/>
    <w:rsid w:val="077FCCFE"/>
    <w:rsid w:val="07845E7A"/>
    <w:rsid w:val="0784B089"/>
    <w:rsid w:val="07C34A92"/>
    <w:rsid w:val="0811DAF8"/>
    <w:rsid w:val="082A91AC"/>
    <w:rsid w:val="082BA2DA"/>
    <w:rsid w:val="083AB9A6"/>
    <w:rsid w:val="08472109"/>
    <w:rsid w:val="0873F06F"/>
    <w:rsid w:val="0881FEAC"/>
    <w:rsid w:val="08A72040"/>
    <w:rsid w:val="08C422CD"/>
    <w:rsid w:val="08EFBACA"/>
    <w:rsid w:val="08FE02E6"/>
    <w:rsid w:val="0906AE09"/>
    <w:rsid w:val="09162131"/>
    <w:rsid w:val="09422843"/>
    <w:rsid w:val="0965F1E3"/>
    <w:rsid w:val="096ED176"/>
    <w:rsid w:val="0987A650"/>
    <w:rsid w:val="09A74877"/>
    <w:rsid w:val="09BEA90A"/>
    <w:rsid w:val="0A069FA6"/>
    <w:rsid w:val="0A0A2126"/>
    <w:rsid w:val="0A0FC0D0"/>
    <w:rsid w:val="0A110E25"/>
    <w:rsid w:val="0A268B9F"/>
    <w:rsid w:val="0A56D9F5"/>
    <w:rsid w:val="0A838118"/>
    <w:rsid w:val="0AB348A8"/>
    <w:rsid w:val="0AC55053"/>
    <w:rsid w:val="0AF1C56E"/>
    <w:rsid w:val="0AF55116"/>
    <w:rsid w:val="0B3FE5C1"/>
    <w:rsid w:val="0B4AA0A0"/>
    <w:rsid w:val="0BA00815"/>
    <w:rsid w:val="0BCA1EE3"/>
    <w:rsid w:val="0BD23096"/>
    <w:rsid w:val="0BD515EC"/>
    <w:rsid w:val="0BF220A0"/>
    <w:rsid w:val="0BF2AA56"/>
    <w:rsid w:val="0C198092"/>
    <w:rsid w:val="0C1F5179"/>
    <w:rsid w:val="0C6073D3"/>
    <w:rsid w:val="0CA2680E"/>
    <w:rsid w:val="0CBC6014"/>
    <w:rsid w:val="0CF9E176"/>
    <w:rsid w:val="0D230667"/>
    <w:rsid w:val="0D543F1D"/>
    <w:rsid w:val="0DA644C0"/>
    <w:rsid w:val="0DBB620E"/>
    <w:rsid w:val="0DF986DB"/>
    <w:rsid w:val="0E09431B"/>
    <w:rsid w:val="0E3DEBF5"/>
    <w:rsid w:val="0EEC6D2F"/>
    <w:rsid w:val="0F06FC13"/>
    <w:rsid w:val="0F072B18"/>
    <w:rsid w:val="0F248C85"/>
    <w:rsid w:val="0F30ACE5"/>
    <w:rsid w:val="0F4E0813"/>
    <w:rsid w:val="0F6D916E"/>
    <w:rsid w:val="0F925A4C"/>
    <w:rsid w:val="0FCDD3BC"/>
    <w:rsid w:val="0FD53367"/>
    <w:rsid w:val="100B1F19"/>
    <w:rsid w:val="100DC852"/>
    <w:rsid w:val="1036B4BF"/>
    <w:rsid w:val="106C9AEB"/>
    <w:rsid w:val="106F595D"/>
    <w:rsid w:val="10748871"/>
    <w:rsid w:val="10778BEE"/>
    <w:rsid w:val="10F25886"/>
    <w:rsid w:val="10FDEF4B"/>
    <w:rsid w:val="110BAC0F"/>
    <w:rsid w:val="114E13CE"/>
    <w:rsid w:val="116C6736"/>
    <w:rsid w:val="118792E0"/>
    <w:rsid w:val="1193338D"/>
    <w:rsid w:val="11F459C0"/>
    <w:rsid w:val="11FFEE20"/>
    <w:rsid w:val="121827A6"/>
    <w:rsid w:val="121A27CC"/>
    <w:rsid w:val="1227B040"/>
    <w:rsid w:val="124147DC"/>
    <w:rsid w:val="1259D342"/>
    <w:rsid w:val="127C45C3"/>
    <w:rsid w:val="12CAE176"/>
    <w:rsid w:val="12D2A81C"/>
    <w:rsid w:val="12D2A96A"/>
    <w:rsid w:val="130C3219"/>
    <w:rsid w:val="130CD429"/>
    <w:rsid w:val="13464BB7"/>
    <w:rsid w:val="13AABEEA"/>
    <w:rsid w:val="13D16E55"/>
    <w:rsid w:val="13DFDCC9"/>
    <w:rsid w:val="13EEC3ED"/>
    <w:rsid w:val="13EF552B"/>
    <w:rsid w:val="140ABC8E"/>
    <w:rsid w:val="149EDCED"/>
    <w:rsid w:val="14A1B193"/>
    <w:rsid w:val="14D5E3EE"/>
    <w:rsid w:val="14E21C18"/>
    <w:rsid w:val="1530B9B0"/>
    <w:rsid w:val="15487851"/>
    <w:rsid w:val="15C87D06"/>
    <w:rsid w:val="160FB088"/>
    <w:rsid w:val="16348617"/>
    <w:rsid w:val="169AC01C"/>
    <w:rsid w:val="16BF1419"/>
    <w:rsid w:val="16C9E8AD"/>
    <w:rsid w:val="16D98FED"/>
    <w:rsid w:val="16E3C9F5"/>
    <w:rsid w:val="17021DA7"/>
    <w:rsid w:val="171BD323"/>
    <w:rsid w:val="172E1CCC"/>
    <w:rsid w:val="17425D50"/>
    <w:rsid w:val="17AF3983"/>
    <w:rsid w:val="17B41FEB"/>
    <w:rsid w:val="17B67705"/>
    <w:rsid w:val="17BD5552"/>
    <w:rsid w:val="17C7787F"/>
    <w:rsid w:val="17CF9F62"/>
    <w:rsid w:val="17D84067"/>
    <w:rsid w:val="17DDE79D"/>
    <w:rsid w:val="17FFF7EF"/>
    <w:rsid w:val="183DC6EE"/>
    <w:rsid w:val="18763CB3"/>
    <w:rsid w:val="1886CCFB"/>
    <w:rsid w:val="188F9E30"/>
    <w:rsid w:val="18AAB156"/>
    <w:rsid w:val="18B50DAC"/>
    <w:rsid w:val="18DBB89F"/>
    <w:rsid w:val="192345A7"/>
    <w:rsid w:val="19524766"/>
    <w:rsid w:val="195925B3"/>
    <w:rsid w:val="195F3464"/>
    <w:rsid w:val="19718C5A"/>
    <w:rsid w:val="19A44C53"/>
    <w:rsid w:val="19E87728"/>
    <w:rsid w:val="19F3F459"/>
    <w:rsid w:val="1A1130AF"/>
    <w:rsid w:val="1A46D931"/>
    <w:rsid w:val="1A544747"/>
    <w:rsid w:val="1A586C99"/>
    <w:rsid w:val="1A595005"/>
    <w:rsid w:val="1AB04415"/>
    <w:rsid w:val="1B4A3610"/>
    <w:rsid w:val="1B77DC09"/>
    <w:rsid w:val="1B7B68C1"/>
    <w:rsid w:val="1B91A609"/>
    <w:rsid w:val="1B9DBB56"/>
    <w:rsid w:val="1BAB5509"/>
    <w:rsid w:val="1BB7F22E"/>
    <w:rsid w:val="1BB826BA"/>
    <w:rsid w:val="1BD0E045"/>
    <w:rsid w:val="1BEAAFC9"/>
    <w:rsid w:val="1BF359FE"/>
    <w:rsid w:val="1C08CE20"/>
    <w:rsid w:val="1C135961"/>
    <w:rsid w:val="1C15CE73"/>
    <w:rsid w:val="1C719103"/>
    <w:rsid w:val="1C7B2037"/>
    <w:rsid w:val="1CBBA3F5"/>
    <w:rsid w:val="1CC9B075"/>
    <w:rsid w:val="1CEC03DA"/>
    <w:rsid w:val="1D58195D"/>
    <w:rsid w:val="1D7E5E9A"/>
    <w:rsid w:val="1E02E3C0"/>
    <w:rsid w:val="1E204C00"/>
    <w:rsid w:val="1E24382B"/>
    <w:rsid w:val="1E8CA9A4"/>
    <w:rsid w:val="1EA466B4"/>
    <w:rsid w:val="1EB39E00"/>
    <w:rsid w:val="1EBCA822"/>
    <w:rsid w:val="1EF28A0F"/>
    <w:rsid w:val="1EF60E7F"/>
    <w:rsid w:val="1F0417A6"/>
    <w:rsid w:val="1F3EDEB8"/>
    <w:rsid w:val="1F7FE612"/>
    <w:rsid w:val="1F89F15C"/>
    <w:rsid w:val="1FDD0662"/>
    <w:rsid w:val="1FDE32B5"/>
    <w:rsid w:val="1FF344B7"/>
    <w:rsid w:val="204265A9"/>
    <w:rsid w:val="2048D37E"/>
    <w:rsid w:val="206C05A7"/>
    <w:rsid w:val="20B9195D"/>
    <w:rsid w:val="20C50694"/>
    <w:rsid w:val="20CDA227"/>
    <w:rsid w:val="20D6819D"/>
    <w:rsid w:val="20D8272D"/>
    <w:rsid w:val="20E6CA84"/>
    <w:rsid w:val="214851CD"/>
    <w:rsid w:val="21B02786"/>
    <w:rsid w:val="21BA01AC"/>
    <w:rsid w:val="21D0ACC7"/>
    <w:rsid w:val="22006A64"/>
    <w:rsid w:val="220381DB"/>
    <w:rsid w:val="22387E6B"/>
    <w:rsid w:val="226461EA"/>
    <w:rsid w:val="22C1921E"/>
    <w:rsid w:val="22FFFD61"/>
    <w:rsid w:val="232AE579"/>
    <w:rsid w:val="2362F2AF"/>
    <w:rsid w:val="236BD297"/>
    <w:rsid w:val="2377D7D7"/>
    <w:rsid w:val="23C75AE1"/>
    <w:rsid w:val="23D9D8FE"/>
    <w:rsid w:val="23F15EC4"/>
    <w:rsid w:val="2400324B"/>
    <w:rsid w:val="2428CDDE"/>
    <w:rsid w:val="243E951A"/>
    <w:rsid w:val="24485AD3"/>
    <w:rsid w:val="245D627F"/>
    <w:rsid w:val="2465327D"/>
    <w:rsid w:val="247DDD80"/>
    <w:rsid w:val="248771D3"/>
    <w:rsid w:val="24A3C5E0"/>
    <w:rsid w:val="24A94F46"/>
    <w:rsid w:val="24B07785"/>
    <w:rsid w:val="250644A4"/>
    <w:rsid w:val="255661B7"/>
    <w:rsid w:val="255B0DB2"/>
    <w:rsid w:val="257E497A"/>
    <w:rsid w:val="258CF1BC"/>
    <w:rsid w:val="2590BA7B"/>
    <w:rsid w:val="25AB75E2"/>
    <w:rsid w:val="25ABFA6E"/>
    <w:rsid w:val="25BDFFB9"/>
    <w:rsid w:val="25F88845"/>
    <w:rsid w:val="2603155E"/>
    <w:rsid w:val="2622BD9C"/>
    <w:rsid w:val="2637A8BB"/>
    <w:rsid w:val="263F571C"/>
    <w:rsid w:val="2681D934"/>
    <w:rsid w:val="268A4AFC"/>
    <w:rsid w:val="26A0032F"/>
    <w:rsid w:val="2720BC16"/>
    <w:rsid w:val="27253675"/>
    <w:rsid w:val="27606EA0"/>
    <w:rsid w:val="27CDCF8A"/>
    <w:rsid w:val="27DB66A2"/>
    <w:rsid w:val="27F3CD49"/>
    <w:rsid w:val="28261B5D"/>
    <w:rsid w:val="2829CB51"/>
    <w:rsid w:val="2852C280"/>
    <w:rsid w:val="287C95C3"/>
    <w:rsid w:val="28CEB473"/>
    <w:rsid w:val="29195CA7"/>
    <w:rsid w:val="298BD62E"/>
    <w:rsid w:val="29AFBE11"/>
    <w:rsid w:val="29B43B70"/>
    <w:rsid w:val="29D9F2ED"/>
    <w:rsid w:val="29ED71C8"/>
    <w:rsid w:val="2A12D0F4"/>
    <w:rsid w:val="2A40AEAC"/>
    <w:rsid w:val="2A630C70"/>
    <w:rsid w:val="2A65E116"/>
    <w:rsid w:val="2A668E3E"/>
    <w:rsid w:val="2AAF3A7F"/>
    <w:rsid w:val="2AC6F400"/>
    <w:rsid w:val="2B0C2917"/>
    <w:rsid w:val="2B130764"/>
    <w:rsid w:val="2B460990"/>
    <w:rsid w:val="2B4E5909"/>
    <w:rsid w:val="2BB43685"/>
    <w:rsid w:val="2C174378"/>
    <w:rsid w:val="2C1AB766"/>
    <w:rsid w:val="2C703EF3"/>
    <w:rsid w:val="2C74EFD3"/>
    <w:rsid w:val="2CF2128B"/>
    <w:rsid w:val="2CF30641"/>
    <w:rsid w:val="2D1193AF"/>
    <w:rsid w:val="2D287CEA"/>
    <w:rsid w:val="2D40D6E4"/>
    <w:rsid w:val="2D665BE3"/>
    <w:rsid w:val="2DCC3D84"/>
    <w:rsid w:val="2DECCDCA"/>
    <w:rsid w:val="2E0EDB74"/>
    <w:rsid w:val="2E10C034"/>
    <w:rsid w:val="2F0A22A4"/>
    <w:rsid w:val="2FE67887"/>
    <w:rsid w:val="2FFB17B2"/>
    <w:rsid w:val="3027D45E"/>
    <w:rsid w:val="304D3080"/>
    <w:rsid w:val="3056E70A"/>
    <w:rsid w:val="3081472D"/>
    <w:rsid w:val="30ADCB6F"/>
    <w:rsid w:val="30B274CA"/>
    <w:rsid w:val="311B85E0"/>
    <w:rsid w:val="31246E8C"/>
    <w:rsid w:val="312E0F50"/>
    <w:rsid w:val="312E4336"/>
    <w:rsid w:val="3138476D"/>
    <w:rsid w:val="3143D30D"/>
    <w:rsid w:val="316414D5"/>
    <w:rsid w:val="3196E813"/>
    <w:rsid w:val="31CCFDA3"/>
    <w:rsid w:val="31E7CD08"/>
    <w:rsid w:val="31EEC3B1"/>
    <w:rsid w:val="32561F81"/>
    <w:rsid w:val="32DFA36E"/>
    <w:rsid w:val="334733DF"/>
    <w:rsid w:val="33503637"/>
    <w:rsid w:val="338A0E61"/>
    <w:rsid w:val="338FF3DF"/>
    <w:rsid w:val="344CC504"/>
    <w:rsid w:val="34D25051"/>
    <w:rsid w:val="35198C3E"/>
    <w:rsid w:val="3530AE10"/>
    <w:rsid w:val="35432529"/>
    <w:rsid w:val="3548CEBB"/>
    <w:rsid w:val="35813C92"/>
    <w:rsid w:val="35B23A4C"/>
    <w:rsid w:val="35FCF972"/>
    <w:rsid w:val="362EE269"/>
    <w:rsid w:val="364DAF59"/>
    <w:rsid w:val="3654F855"/>
    <w:rsid w:val="365A7EB2"/>
    <w:rsid w:val="3698E263"/>
    <w:rsid w:val="36AAFA07"/>
    <w:rsid w:val="36B55C9F"/>
    <w:rsid w:val="36D5036F"/>
    <w:rsid w:val="371491F6"/>
    <w:rsid w:val="3727DE47"/>
    <w:rsid w:val="3748BDD0"/>
    <w:rsid w:val="3793B010"/>
    <w:rsid w:val="3828916D"/>
    <w:rsid w:val="382A9416"/>
    <w:rsid w:val="38AEDB17"/>
    <w:rsid w:val="38C71079"/>
    <w:rsid w:val="38DAB12E"/>
    <w:rsid w:val="39480949"/>
    <w:rsid w:val="394AC679"/>
    <w:rsid w:val="395372DB"/>
    <w:rsid w:val="39559A50"/>
    <w:rsid w:val="399E0881"/>
    <w:rsid w:val="39BF77BB"/>
    <w:rsid w:val="39C461CE"/>
    <w:rsid w:val="39F24CC0"/>
    <w:rsid w:val="3A183CA4"/>
    <w:rsid w:val="3A4FA96E"/>
    <w:rsid w:val="3A6007DD"/>
    <w:rsid w:val="3A65F14F"/>
    <w:rsid w:val="3A805E92"/>
    <w:rsid w:val="3AC1083F"/>
    <w:rsid w:val="3AD23448"/>
    <w:rsid w:val="3B03A64D"/>
    <w:rsid w:val="3B32F18A"/>
    <w:rsid w:val="3B334CA7"/>
    <w:rsid w:val="3B5B2971"/>
    <w:rsid w:val="3BA87492"/>
    <w:rsid w:val="3BF07E16"/>
    <w:rsid w:val="3C145F97"/>
    <w:rsid w:val="3C18D0B0"/>
    <w:rsid w:val="3C672133"/>
    <w:rsid w:val="3CC8C242"/>
    <w:rsid w:val="3CDD6236"/>
    <w:rsid w:val="3CF6F9D2"/>
    <w:rsid w:val="3D10C988"/>
    <w:rsid w:val="3D486F8B"/>
    <w:rsid w:val="3D82BD80"/>
    <w:rsid w:val="3DBB9328"/>
    <w:rsid w:val="3E0DA42C"/>
    <w:rsid w:val="3E26DFA9"/>
    <w:rsid w:val="3E31FD55"/>
    <w:rsid w:val="3E3B470F"/>
    <w:rsid w:val="3E6C550C"/>
    <w:rsid w:val="3E927A5A"/>
    <w:rsid w:val="3EA69F58"/>
    <w:rsid w:val="3EDC1281"/>
    <w:rsid w:val="3F53CD2D"/>
    <w:rsid w:val="3F7DBE82"/>
    <w:rsid w:val="3FB38AA8"/>
    <w:rsid w:val="4002FDDB"/>
    <w:rsid w:val="4031E850"/>
    <w:rsid w:val="40585426"/>
    <w:rsid w:val="40C40455"/>
    <w:rsid w:val="40C76BAE"/>
    <w:rsid w:val="40D99ED9"/>
    <w:rsid w:val="40E5EC3D"/>
    <w:rsid w:val="40F007F4"/>
    <w:rsid w:val="4144CA1C"/>
    <w:rsid w:val="4181AC47"/>
    <w:rsid w:val="4193B765"/>
    <w:rsid w:val="419987EE"/>
    <w:rsid w:val="41D1A95A"/>
    <w:rsid w:val="41DB72FB"/>
    <w:rsid w:val="41EB0EF3"/>
    <w:rsid w:val="41F5DF34"/>
    <w:rsid w:val="42405CF4"/>
    <w:rsid w:val="424255B8"/>
    <w:rsid w:val="425247B3"/>
    <w:rsid w:val="42730748"/>
    <w:rsid w:val="427B1750"/>
    <w:rsid w:val="4280C7CC"/>
    <w:rsid w:val="428B45A5"/>
    <w:rsid w:val="42A16BB4"/>
    <w:rsid w:val="42C4885B"/>
    <w:rsid w:val="42CC461B"/>
    <w:rsid w:val="42D8909D"/>
    <w:rsid w:val="43094EC9"/>
    <w:rsid w:val="43337B5D"/>
    <w:rsid w:val="4368FFE2"/>
    <w:rsid w:val="436D2D41"/>
    <w:rsid w:val="43944ADB"/>
    <w:rsid w:val="4394B907"/>
    <w:rsid w:val="43C647CB"/>
    <w:rsid w:val="44022083"/>
    <w:rsid w:val="442376D4"/>
    <w:rsid w:val="44563B66"/>
    <w:rsid w:val="4488CD51"/>
    <w:rsid w:val="449EC2A0"/>
    <w:rsid w:val="44B5BDCD"/>
    <w:rsid w:val="4504D043"/>
    <w:rsid w:val="4522AFB5"/>
    <w:rsid w:val="4537890F"/>
    <w:rsid w:val="455ED559"/>
    <w:rsid w:val="457DDC5E"/>
    <w:rsid w:val="45933849"/>
    <w:rsid w:val="45AD0FFC"/>
    <w:rsid w:val="45AF1CE3"/>
    <w:rsid w:val="45C30EB1"/>
    <w:rsid w:val="460B396B"/>
    <w:rsid w:val="461DABB4"/>
    <w:rsid w:val="461F3F5C"/>
    <w:rsid w:val="466A2288"/>
    <w:rsid w:val="466AF08B"/>
    <w:rsid w:val="469CC526"/>
    <w:rsid w:val="469FDDF6"/>
    <w:rsid w:val="46CB8069"/>
    <w:rsid w:val="46D25752"/>
    <w:rsid w:val="47272474"/>
    <w:rsid w:val="47551571"/>
    <w:rsid w:val="476013FA"/>
    <w:rsid w:val="47B669A7"/>
    <w:rsid w:val="47D8778A"/>
    <w:rsid w:val="47E7A78C"/>
    <w:rsid w:val="47F3D7FD"/>
    <w:rsid w:val="4805BDCF"/>
    <w:rsid w:val="480DCB53"/>
    <w:rsid w:val="480FF014"/>
    <w:rsid w:val="496E7450"/>
    <w:rsid w:val="497447EB"/>
    <w:rsid w:val="4990FED3"/>
    <w:rsid w:val="4995346D"/>
    <w:rsid w:val="49B9A976"/>
    <w:rsid w:val="49CD36E7"/>
    <w:rsid w:val="49D39F97"/>
    <w:rsid w:val="49E9F8CE"/>
    <w:rsid w:val="4A252ECA"/>
    <w:rsid w:val="4A33511E"/>
    <w:rsid w:val="4A3678AD"/>
    <w:rsid w:val="4A8BB5A0"/>
    <w:rsid w:val="4AB9917F"/>
    <w:rsid w:val="4AC15858"/>
    <w:rsid w:val="4B02CC38"/>
    <w:rsid w:val="4B04EB80"/>
    <w:rsid w:val="4B0D548C"/>
    <w:rsid w:val="4B4790D6"/>
    <w:rsid w:val="4C15605C"/>
    <w:rsid w:val="4C2E88B9"/>
    <w:rsid w:val="4C6D443E"/>
    <w:rsid w:val="4CA924ED"/>
    <w:rsid w:val="4CB29B83"/>
    <w:rsid w:val="4CBC353D"/>
    <w:rsid w:val="4CE13C76"/>
    <w:rsid w:val="4CFB0F63"/>
    <w:rsid w:val="4D184D78"/>
    <w:rsid w:val="4D1D5A1A"/>
    <w:rsid w:val="4D4C1109"/>
    <w:rsid w:val="4D798CAD"/>
    <w:rsid w:val="4DA8FA33"/>
    <w:rsid w:val="4DB4F839"/>
    <w:rsid w:val="4DBBA361"/>
    <w:rsid w:val="4DC72DD4"/>
    <w:rsid w:val="4DD0CA22"/>
    <w:rsid w:val="4DD610A4"/>
    <w:rsid w:val="4DEB4018"/>
    <w:rsid w:val="4DF5BE8B"/>
    <w:rsid w:val="4DFFCE5E"/>
    <w:rsid w:val="4E279485"/>
    <w:rsid w:val="4E799870"/>
    <w:rsid w:val="4F7DBD46"/>
    <w:rsid w:val="4F838893"/>
    <w:rsid w:val="4F83A73E"/>
    <w:rsid w:val="4FC364E6"/>
    <w:rsid w:val="4FCA6112"/>
    <w:rsid w:val="4FD1EA13"/>
    <w:rsid w:val="4FDAC5CF"/>
    <w:rsid w:val="4FEA3C45"/>
    <w:rsid w:val="500AE658"/>
    <w:rsid w:val="50180434"/>
    <w:rsid w:val="502B5B55"/>
    <w:rsid w:val="5042A3B2"/>
    <w:rsid w:val="5078F258"/>
    <w:rsid w:val="5095D00E"/>
    <w:rsid w:val="50BFAD04"/>
    <w:rsid w:val="50E3C44D"/>
    <w:rsid w:val="510B31E1"/>
    <w:rsid w:val="513099DC"/>
    <w:rsid w:val="5174AE28"/>
    <w:rsid w:val="51B432AA"/>
    <w:rsid w:val="51CE8086"/>
    <w:rsid w:val="51E46F7D"/>
    <w:rsid w:val="5239DCE4"/>
    <w:rsid w:val="5248EE75"/>
    <w:rsid w:val="5284A1E0"/>
    <w:rsid w:val="52D1EC0A"/>
    <w:rsid w:val="52EFF0E3"/>
    <w:rsid w:val="52F99D6B"/>
    <w:rsid w:val="52FA1549"/>
    <w:rsid w:val="53124E64"/>
    <w:rsid w:val="537E94D8"/>
    <w:rsid w:val="53895564"/>
    <w:rsid w:val="53B546BB"/>
    <w:rsid w:val="53DB31C4"/>
    <w:rsid w:val="53E67746"/>
    <w:rsid w:val="53F62CD8"/>
    <w:rsid w:val="542A7CD1"/>
    <w:rsid w:val="5445F3BE"/>
    <w:rsid w:val="544F1241"/>
    <w:rsid w:val="54C899E3"/>
    <w:rsid w:val="54E6FEAD"/>
    <w:rsid w:val="552525C5"/>
    <w:rsid w:val="5551171C"/>
    <w:rsid w:val="5582209A"/>
    <w:rsid w:val="558821A7"/>
    <w:rsid w:val="55937E91"/>
    <w:rsid w:val="55C00A1E"/>
    <w:rsid w:val="55C0CBD4"/>
    <w:rsid w:val="55D08C0A"/>
    <w:rsid w:val="561B3EF7"/>
    <w:rsid w:val="5626ECDB"/>
    <w:rsid w:val="562AD2BF"/>
    <w:rsid w:val="562B381E"/>
    <w:rsid w:val="562C4467"/>
    <w:rsid w:val="5658FEAB"/>
    <w:rsid w:val="566FBAB6"/>
    <w:rsid w:val="56AE2196"/>
    <w:rsid w:val="56ECE77D"/>
    <w:rsid w:val="57209DE4"/>
    <w:rsid w:val="574FCE87"/>
    <w:rsid w:val="578E208D"/>
    <w:rsid w:val="578E9A78"/>
    <w:rsid w:val="57987486"/>
    <w:rsid w:val="57AF3E76"/>
    <w:rsid w:val="57C4F6A9"/>
    <w:rsid w:val="581F1D38"/>
    <w:rsid w:val="58385637"/>
    <w:rsid w:val="58390B79"/>
    <w:rsid w:val="586C39BD"/>
    <w:rsid w:val="587EE68F"/>
    <w:rsid w:val="588B488F"/>
    <w:rsid w:val="58A27FC0"/>
    <w:rsid w:val="58C99DFB"/>
    <w:rsid w:val="591D79B5"/>
    <w:rsid w:val="595650EB"/>
    <w:rsid w:val="59B60126"/>
    <w:rsid w:val="59DB69A1"/>
    <w:rsid w:val="59EBC205"/>
    <w:rsid w:val="59F9A1B9"/>
    <w:rsid w:val="5A937B41"/>
    <w:rsid w:val="5AF2E478"/>
    <w:rsid w:val="5B115E5D"/>
    <w:rsid w:val="5B3D599E"/>
    <w:rsid w:val="5B51B652"/>
    <w:rsid w:val="5B6E95A6"/>
    <w:rsid w:val="5B9C46C7"/>
    <w:rsid w:val="5C9AB6C8"/>
    <w:rsid w:val="5CBDF649"/>
    <w:rsid w:val="5CDE7EC7"/>
    <w:rsid w:val="5CEB9168"/>
    <w:rsid w:val="5D29B365"/>
    <w:rsid w:val="5D55C54F"/>
    <w:rsid w:val="5D68BF14"/>
    <w:rsid w:val="5D8A961C"/>
    <w:rsid w:val="5DA6B93A"/>
    <w:rsid w:val="5E368729"/>
    <w:rsid w:val="5E3FC9E0"/>
    <w:rsid w:val="5E6AAFF9"/>
    <w:rsid w:val="5EF920B7"/>
    <w:rsid w:val="5F6DCB37"/>
    <w:rsid w:val="5F7F2746"/>
    <w:rsid w:val="5FA1B88E"/>
    <w:rsid w:val="5FD2578A"/>
    <w:rsid w:val="5FF28CBC"/>
    <w:rsid w:val="601FB1B0"/>
    <w:rsid w:val="604C6BDD"/>
    <w:rsid w:val="60724DC5"/>
    <w:rsid w:val="60859452"/>
    <w:rsid w:val="608D897E"/>
    <w:rsid w:val="60A54F95"/>
    <w:rsid w:val="60AD91A5"/>
    <w:rsid w:val="60B362ED"/>
    <w:rsid w:val="60D1840F"/>
    <w:rsid w:val="60D56AFF"/>
    <w:rsid w:val="60DAFAA5"/>
    <w:rsid w:val="61257713"/>
    <w:rsid w:val="612D9549"/>
    <w:rsid w:val="613513F7"/>
    <w:rsid w:val="6146E91E"/>
    <w:rsid w:val="6163E1F9"/>
    <w:rsid w:val="61687BB6"/>
    <w:rsid w:val="61734D4D"/>
    <w:rsid w:val="61E374D0"/>
    <w:rsid w:val="62411448"/>
    <w:rsid w:val="628064C0"/>
    <w:rsid w:val="62823F97"/>
    <w:rsid w:val="62A0FB96"/>
    <w:rsid w:val="62B28A5A"/>
    <w:rsid w:val="62BB727E"/>
    <w:rsid w:val="62D95950"/>
    <w:rsid w:val="62DCE925"/>
    <w:rsid w:val="630DE90B"/>
    <w:rsid w:val="634AC09E"/>
    <w:rsid w:val="637C5164"/>
    <w:rsid w:val="637E7711"/>
    <w:rsid w:val="6389F9DB"/>
    <w:rsid w:val="63C96379"/>
    <w:rsid w:val="64749921"/>
    <w:rsid w:val="64784D5C"/>
    <w:rsid w:val="64B233FC"/>
    <w:rsid w:val="64B9D129"/>
    <w:rsid w:val="64C5224B"/>
    <w:rsid w:val="64E1F632"/>
    <w:rsid w:val="64EC98AF"/>
    <w:rsid w:val="651BA345"/>
    <w:rsid w:val="6565418A"/>
    <w:rsid w:val="65773C78"/>
    <w:rsid w:val="65C8A574"/>
    <w:rsid w:val="66020D41"/>
    <w:rsid w:val="660B101A"/>
    <w:rsid w:val="6610FA12"/>
    <w:rsid w:val="6623CA12"/>
    <w:rsid w:val="6624AB4D"/>
    <w:rsid w:val="664C2D2E"/>
    <w:rsid w:val="66506BB0"/>
    <w:rsid w:val="6655A18A"/>
    <w:rsid w:val="66794B51"/>
    <w:rsid w:val="668EBE73"/>
    <w:rsid w:val="66A9B829"/>
    <w:rsid w:val="66B10160"/>
    <w:rsid w:val="66B70B92"/>
    <w:rsid w:val="66BEC01C"/>
    <w:rsid w:val="66DF89F9"/>
    <w:rsid w:val="674A3C29"/>
    <w:rsid w:val="677E39F1"/>
    <w:rsid w:val="6792B009"/>
    <w:rsid w:val="67968FB7"/>
    <w:rsid w:val="67A2E0FF"/>
    <w:rsid w:val="67B3B72F"/>
    <w:rsid w:val="67F67C77"/>
    <w:rsid w:val="67F96FC5"/>
    <w:rsid w:val="682467AD"/>
    <w:rsid w:val="68369A2A"/>
    <w:rsid w:val="6852DBF3"/>
    <w:rsid w:val="689F632D"/>
    <w:rsid w:val="68B7897D"/>
    <w:rsid w:val="694F8790"/>
    <w:rsid w:val="69A71B44"/>
    <w:rsid w:val="69AEB0BD"/>
    <w:rsid w:val="69FB7041"/>
    <w:rsid w:val="6A00893B"/>
    <w:rsid w:val="6A2D65FB"/>
    <w:rsid w:val="6A649C08"/>
    <w:rsid w:val="6AF19BE2"/>
    <w:rsid w:val="6B14B1E4"/>
    <w:rsid w:val="6B53E890"/>
    <w:rsid w:val="6B6E3AEC"/>
    <w:rsid w:val="6B9A3766"/>
    <w:rsid w:val="6BC75432"/>
    <w:rsid w:val="6BEB5BEC"/>
    <w:rsid w:val="6BED9910"/>
    <w:rsid w:val="6BFE3EB2"/>
    <w:rsid w:val="6CA45184"/>
    <w:rsid w:val="6CB43FAF"/>
    <w:rsid w:val="6CD15A00"/>
    <w:rsid w:val="6CED562D"/>
    <w:rsid w:val="6CF60EEA"/>
    <w:rsid w:val="6D1BACCF"/>
    <w:rsid w:val="6D49D4F7"/>
    <w:rsid w:val="6D4BA938"/>
    <w:rsid w:val="6D52E8A6"/>
    <w:rsid w:val="6D647337"/>
    <w:rsid w:val="6D7356C2"/>
    <w:rsid w:val="6E0BE420"/>
    <w:rsid w:val="6E499D6E"/>
    <w:rsid w:val="6E6DB380"/>
    <w:rsid w:val="6E7A729D"/>
    <w:rsid w:val="6E896994"/>
    <w:rsid w:val="6EA2E48E"/>
    <w:rsid w:val="6EAAB117"/>
    <w:rsid w:val="6EBE5ED1"/>
    <w:rsid w:val="6EF13023"/>
    <w:rsid w:val="6F0F2723"/>
    <w:rsid w:val="6F24F68D"/>
    <w:rsid w:val="6F5D91B1"/>
    <w:rsid w:val="6F5E78B3"/>
    <w:rsid w:val="7041AC0F"/>
    <w:rsid w:val="70C8C639"/>
    <w:rsid w:val="71044BA8"/>
    <w:rsid w:val="711FD47E"/>
    <w:rsid w:val="71267FBF"/>
    <w:rsid w:val="713A65B1"/>
    <w:rsid w:val="7150CB87"/>
    <w:rsid w:val="715DA76A"/>
    <w:rsid w:val="719C78C7"/>
    <w:rsid w:val="723B274C"/>
    <w:rsid w:val="72423A64"/>
    <w:rsid w:val="725386F7"/>
    <w:rsid w:val="7258D9D1"/>
    <w:rsid w:val="725CBBC2"/>
    <w:rsid w:val="729C2D1D"/>
    <w:rsid w:val="72FF570C"/>
    <w:rsid w:val="73666ACC"/>
    <w:rsid w:val="73958E9A"/>
    <w:rsid w:val="73A19D2C"/>
    <w:rsid w:val="73ABE7D1"/>
    <w:rsid w:val="73BA240A"/>
    <w:rsid w:val="73C8DF5F"/>
    <w:rsid w:val="73DCB55C"/>
    <w:rsid w:val="73E97BD5"/>
    <w:rsid w:val="74096253"/>
    <w:rsid w:val="7441CAE8"/>
    <w:rsid w:val="746C7330"/>
    <w:rsid w:val="7474CAFF"/>
    <w:rsid w:val="7485B034"/>
    <w:rsid w:val="749FAAC4"/>
    <w:rsid w:val="74C2F42F"/>
    <w:rsid w:val="74C7D5F4"/>
    <w:rsid w:val="74E924D7"/>
    <w:rsid w:val="751A8C6F"/>
    <w:rsid w:val="755A3FC1"/>
    <w:rsid w:val="7565E811"/>
    <w:rsid w:val="758B8031"/>
    <w:rsid w:val="758DEEB6"/>
    <w:rsid w:val="75C20BB2"/>
    <w:rsid w:val="76109B60"/>
    <w:rsid w:val="76227536"/>
    <w:rsid w:val="76462AFF"/>
    <w:rsid w:val="7663384C"/>
    <w:rsid w:val="767242D1"/>
    <w:rsid w:val="769125A9"/>
    <w:rsid w:val="7695B392"/>
    <w:rsid w:val="76A03C48"/>
    <w:rsid w:val="76DEFD05"/>
    <w:rsid w:val="7701B872"/>
    <w:rsid w:val="7757A248"/>
    <w:rsid w:val="77A88E9A"/>
    <w:rsid w:val="77BAE81D"/>
    <w:rsid w:val="77BEAC30"/>
    <w:rsid w:val="77CF6ACC"/>
    <w:rsid w:val="782C5B28"/>
    <w:rsid w:val="784AAC50"/>
    <w:rsid w:val="7865ECE2"/>
    <w:rsid w:val="78B90CA2"/>
    <w:rsid w:val="78C225E0"/>
    <w:rsid w:val="78D15E0E"/>
    <w:rsid w:val="78DD2360"/>
    <w:rsid w:val="78F4A764"/>
    <w:rsid w:val="7900220D"/>
    <w:rsid w:val="791BBB31"/>
    <w:rsid w:val="792B6B68"/>
    <w:rsid w:val="7969A65D"/>
    <w:rsid w:val="7A51F101"/>
    <w:rsid w:val="7A5DF641"/>
    <w:rsid w:val="7A9077C5"/>
    <w:rsid w:val="7AB78B92"/>
    <w:rsid w:val="7AC7B05B"/>
    <w:rsid w:val="7AC911DB"/>
    <w:rsid w:val="7ACB5184"/>
    <w:rsid w:val="7AE839E2"/>
    <w:rsid w:val="7B8C4C3C"/>
    <w:rsid w:val="7BD50AEA"/>
    <w:rsid w:val="7BD8CA0E"/>
    <w:rsid w:val="7C49D42E"/>
    <w:rsid w:val="7C9A84EF"/>
    <w:rsid w:val="7CDBCC2F"/>
    <w:rsid w:val="7D4BB379"/>
    <w:rsid w:val="7D4CFA59"/>
    <w:rsid w:val="7D671082"/>
    <w:rsid w:val="7DD94B35"/>
    <w:rsid w:val="7DF6F0BA"/>
    <w:rsid w:val="7E048CA9"/>
    <w:rsid w:val="7E062FF0"/>
    <w:rsid w:val="7E118A18"/>
    <w:rsid w:val="7E568A3E"/>
    <w:rsid w:val="7E933366"/>
    <w:rsid w:val="7ED62437"/>
    <w:rsid w:val="7F63E8E8"/>
    <w:rsid w:val="7F643293"/>
    <w:rsid w:val="7FAF1D31"/>
    <w:rsid w:val="7FF47451"/>
    <w:rsid w:val="7FFA3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5C4EA"/>
  <w15:chartTrackingRefBased/>
  <w15:docId w15:val="{9ED1ED27-1517-40A6-83CD-318E1FEF2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 w:unhideWhenUsed="1"/>
    <w:lsdException w:name="header" w:semiHidden="1"/>
    <w:lsdException w:name="footer" w:semiHidden="1"/>
    <w:lsdException w:name="index heading" w:semiHidden="1"/>
    <w:lsdException w:name="caption" w:semiHidden="1" w:uiPriority="35" w:unhideWhenUsed="1" w:qFormat="1"/>
    <w:lsdException w:name="table of figures" w:semiHidden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 w:unhideWhenUsed="1"/>
    <w:lsdException w:name="Hyperlink" w:semiHidden="1" w:unhideWhenUsed="1"/>
    <w:lsdException w:name="FollowedHyperlink" w:semiHidden="1"/>
    <w:lsdException w:name="Strong" w:uiPriority="22"/>
    <w:lsdException w:name="Emphasis" w:semiHidden="1" w:uiPriority="20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/>
  </w:latentStyles>
  <w:style w:type="paragraph" w:default="1" w:styleId="Normal">
    <w:name w:val="Normal"/>
    <w:qFormat/>
    <w:rsid w:val="007D3C16"/>
    <w:pPr>
      <w:spacing w:line="25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rsid w:val="007D3C16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7D3C16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7D3C16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D3C16"/>
    <w:pPr>
      <w:keepNext/>
      <w:keepLines/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rsid w:val="007D3C16"/>
    <w:pPr>
      <w:keepNext/>
      <w:keepLines/>
      <w:spacing w:before="240" w:after="80" w:line="259" w:lineRule="auto"/>
      <w:outlineLvl w:val="4"/>
    </w:pPr>
    <w:rPr>
      <w:sz w:val="20"/>
    </w:rPr>
  </w:style>
  <w:style w:type="paragraph" w:styleId="Heading6">
    <w:name w:val="heading 6"/>
    <w:basedOn w:val="Heading5"/>
    <w:next w:val="Normal"/>
    <w:link w:val="Heading6Char"/>
    <w:rsid w:val="007D3C16"/>
    <w:pPr>
      <w:spacing w:before="120" w:after="24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unhideWhenUsed/>
    <w:rsid w:val="007D3C16"/>
    <w:pPr>
      <w:keepNext/>
      <w:keepLines/>
      <w:spacing w:before="240" w:after="240" w:line="259" w:lineRule="auto"/>
      <w:outlineLvl w:val="6"/>
    </w:pPr>
    <w:rPr>
      <w:rFonts w:eastAsiaTheme="majorEastAsia" w:cstheme="majorBidi"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7D3C16"/>
    <w:pPr>
      <w:keepNext/>
      <w:keepLines/>
      <w:spacing w:before="160" w:after="240" w:line="259" w:lineRule="auto"/>
      <w:contextualSpacing/>
      <w:outlineLvl w:val="7"/>
    </w:pPr>
    <w:rPr>
      <w:rFonts w:eastAsiaTheme="majorEastAsia" w:cstheme="majorBidi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rsid w:val="007D3C16"/>
    <w:pPr>
      <w:keepNext/>
      <w:keepLines/>
      <w:spacing w:before="40" w:after="0" w:line="259" w:lineRule="auto"/>
      <w:outlineLvl w:val="8"/>
    </w:pPr>
    <w:rPr>
      <w:rFonts w:asciiTheme="majorHAnsi" w:eastAsiaTheme="majorEastAsia" w:hAnsiTheme="majorHAnsi" w:cstheme="majorBidi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3C1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D3C1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D3C1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7D3C16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rsid w:val="007D3C16"/>
    <w:rPr>
      <w:sz w:val="20"/>
      <w:lang w:val="en-US"/>
    </w:rPr>
  </w:style>
  <w:style w:type="character" w:customStyle="1" w:styleId="Heading6Char">
    <w:name w:val="Heading 6 Char"/>
    <w:basedOn w:val="DefaultParagraphFont"/>
    <w:link w:val="Heading6"/>
    <w:rsid w:val="007D3C16"/>
    <w:rPr>
      <w:sz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7D3C16"/>
    <w:rPr>
      <w:rFonts w:eastAsiaTheme="majorEastAsia" w:cstheme="majorBidi"/>
      <w:iCs/>
      <w:sz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7D3C16"/>
    <w:rPr>
      <w:rFonts w:eastAsiaTheme="majorEastAsia" w:cstheme="majorBidi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C16"/>
    <w:rPr>
      <w:rFonts w:asciiTheme="majorHAnsi" w:eastAsiaTheme="majorEastAsia" w:hAnsiTheme="majorHAnsi" w:cstheme="majorBidi"/>
      <w:i/>
      <w:iCs/>
      <w:sz w:val="21"/>
      <w:szCs w:val="21"/>
      <w:lang w:val="en-US"/>
    </w:rPr>
  </w:style>
  <w:style w:type="character" w:customStyle="1" w:styleId="P-Bold">
    <w:name w:val="P - Bold"/>
    <w:uiPriority w:val="1"/>
    <w:qFormat/>
    <w:rsid w:val="007D3C16"/>
    <w:rPr>
      <w:rFonts w:ascii="Arial" w:hAnsi="Arial"/>
      <w:b/>
      <w:sz w:val="22"/>
      <w:bdr w:val="none" w:sz="0" w:space="0" w:color="auto"/>
      <w:shd w:val="clear" w:color="auto" w:fill="73FDD6"/>
    </w:rPr>
  </w:style>
  <w:style w:type="paragraph" w:customStyle="1" w:styleId="P-Callout">
    <w:name w:val="P - Callout"/>
    <w:basedOn w:val="Normal"/>
    <w:next w:val="Normal"/>
    <w:qFormat/>
    <w:rsid w:val="007D3C16"/>
    <w:pPr>
      <w:shd w:val="clear" w:color="auto" w:fill="E2EFD9" w:themeFill="accent6" w:themeFillTint="33"/>
      <w:spacing w:before="120" w:after="360" w:line="259" w:lineRule="auto"/>
      <w:mirrorIndents/>
    </w:pPr>
    <w:rPr>
      <w:rFonts w:eastAsia="Arial"/>
      <w:lang w:val="en"/>
    </w:rPr>
  </w:style>
  <w:style w:type="character" w:customStyle="1" w:styleId="P-Keyword">
    <w:name w:val="P - Keyword"/>
    <w:uiPriority w:val="1"/>
    <w:qFormat/>
    <w:rsid w:val="007D3C16"/>
    <w:rPr>
      <w:rFonts w:ascii="Arial" w:hAnsi="Arial"/>
      <w:b/>
      <w:color w:val="auto"/>
      <w:sz w:val="22"/>
      <w:u w:val="single"/>
      <w:bdr w:val="none" w:sz="0" w:space="0" w:color="auto"/>
      <w:shd w:val="clear" w:color="auto" w:fill="FF8AD8"/>
    </w:rPr>
  </w:style>
  <w:style w:type="paragraph" w:customStyle="1" w:styleId="L-Numbers">
    <w:name w:val="L - Numbers"/>
    <w:basedOn w:val="Normal"/>
    <w:qFormat/>
    <w:rsid w:val="007D3C16"/>
    <w:pPr>
      <w:numPr>
        <w:numId w:val="3"/>
      </w:numPr>
      <w:spacing w:before="160" w:line="300" w:lineRule="auto"/>
    </w:pPr>
    <w:rPr>
      <w:rFonts w:eastAsia="Arial"/>
      <w:lang w:val="en"/>
    </w:rPr>
  </w:style>
  <w:style w:type="paragraph" w:customStyle="1" w:styleId="L-Bullets">
    <w:name w:val="L - Bullets"/>
    <w:basedOn w:val="Normal"/>
    <w:qFormat/>
    <w:rsid w:val="007D3C16"/>
    <w:pPr>
      <w:numPr>
        <w:numId w:val="2"/>
      </w:numPr>
      <w:spacing w:before="120" w:after="120" w:line="300" w:lineRule="auto"/>
    </w:pPr>
    <w:rPr>
      <w:rFonts w:eastAsia="Arial"/>
      <w:lang w:val="en"/>
    </w:rPr>
  </w:style>
  <w:style w:type="character" w:customStyle="1" w:styleId="P-URL">
    <w:name w:val="P - URL"/>
    <w:basedOn w:val="DefaultParagraphFont"/>
    <w:uiPriority w:val="1"/>
    <w:qFormat/>
    <w:rsid w:val="007D3C16"/>
    <w:rPr>
      <w:rFonts w:ascii="Arial" w:hAnsi="Arial"/>
      <w:color w:val="0000FF"/>
      <w:sz w:val="22"/>
      <w:u w:val="single"/>
      <w:bdr w:val="none" w:sz="0" w:space="0" w:color="auto"/>
      <w:shd w:val="clear" w:color="auto" w:fill="00FA00"/>
    </w:rPr>
  </w:style>
  <w:style w:type="character" w:customStyle="1" w:styleId="P-Italics">
    <w:name w:val="P - Italics"/>
    <w:uiPriority w:val="1"/>
    <w:qFormat/>
    <w:rsid w:val="007D3C16"/>
    <w:rPr>
      <w:rFonts w:ascii="Arial" w:hAnsi="Arial"/>
      <w:i/>
      <w:color w:val="auto"/>
      <w:sz w:val="22"/>
      <w:bdr w:val="none" w:sz="0" w:space="0" w:color="auto"/>
      <w:shd w:val="clear" w:color="auto" w:fill="FFFC00"/>
    </w:rPr>
  </w:style>
  <w:style w:type="character" w:customStyle="1" w:styleId="P-Code">
    <w:name w:val="P - Code"/>
    <w:uiPriority w:val="1"/>
    <w:qFormat/>
    <w:rsid w:val="007D3C16"/>
    <w:rPr>
      <w:rFonts w:ascii="Courier" w:hAnsi="Courier"/>
      <w:sz w:val="22"/>
      <w:bdr w:val="none" w:sz="0" w:space="0" w:color="auto"/>
      <w:shd w:val="clear" w:color="auto" w:fill="D5FC79"/>
    </w:rPr>
  </w:style>
  <w:style w:type="paragraph" w:customStyle="1" w:styleId="H1-Section">
    <w:name w:val="H1 - Section"/>
    <w:basedOn w:val="Heading1"/>
    <w:next w:val="Normal"/>
    <w:qFormat/>
    <w:rsid w:val="007D3C16"/>
    <w:pPr>
      <w:spacing w:before="400" w:after="160"/>
    </w:pPr>
    <w:rPr>
      <w:rFonts w:asciiTheme="minorHAnsi" w:eastAsiaTheme="minorHAnsi" w:hAnsiTheme="minorHAnsi" w:cstheme="minorBidi"/>
      <w:b/>
      <w:color w:val="auto"/>
      <w:sz w:val="36"/>
      <w:szCs w:val="40"/>
    </w:rPr>
  </w:style>
  <w:style w:type="paragraph" w:customStyle="1" w:styleId="H2-Heading">
    <w:name w:val="H2 - Heading"/>
    <w:basedOn w:val="Heading2"/>
    <w:next w:val="Normal"/>
    <w:qFormat/>
    <w:rsid w:val="007D3C16"/>
    <w:pPr>
      <w:spacing w:before="280" w:after="160"/>
    </w:pPr>
    <w:rPr>
      <w:rFonts w:asciiTheme="minorHAnsi" w:eastAsiaTheme="minorHAnsi" w:hAnsiTheme="minorHAnsi" w:cstheme="minorBidi"/>
      <w:b/>
      <w:color w:val="auto"/>
      <w:sz w:val="28"/>
      <w:szCs w:val="32"/>
    </w:rPr>
  </w:style>
  <w:style w:type="paragraph" w:customStyle="1" w:styleId="P-CalloutHeading">
    <w:name w:val="P - Callout Heading"/>
    <w:next w:val="Normal"/>
    <w:qFormat/>
    <w:rsid w:val="007D3C16"/>
    <w:pPr>
      <w:shd w:val="clear" w:color="auto" w:fill="C5E0B3" w:themeFill="accent6" w:themeFillTint="66"/>
      <w:spacing w:before="360"/>
      <w:mirrorIndents/>
    </w:pPr>
    <w:rPr>
      <w:rFonts w:eastAsia="Arial"/>
      <w:b/>
      <w:color w:val="434343"/>
      <w:sz w:val="24"/>
      <w:szCs w:val="28"/>
      <w:lang w:val="en"/>
    </w:rPr>
  </w:style>
  <w:style w:type="paragraph" w:customStyle="1" w:styleId="P-Regular">
    <w:name w:val="P - Regular"/>
    <w:basedOn w:val="Normal"/>
    <w:qFormat/>
    <w:rsid w:val="007D3C16"/>
    <w:pPr>
      <w:spacing w:before="120" w:after="120" w:line="259" w:lineRule="auto"/>
    </w:pPr>
    <w:rPr>
      <w:rFonts w:eastAsia="Arial"/>
      <w:lang w:val="en"/>
    </w:rPr>
  </w:style>
  <w:style w:type="paragraph" w:customStyle="1" w:styleId="H3-Subheading">
    <w:name w:val="H3 - Subheading"/>
    <w:basedOn w:val="Heading3"/>
    <w:next w:val="Normal"/>
    <w:qFormat/>
    <w:rsid w:val="007D3C16"/>
    <w:pPr>
      <w:keepNext w:val="0"/>
      <w:keepLines w:val="0"/>
      <w:spacing w:before="320" w:after="80"/>
      <w:mirrorIndents/>
    </w:pPr>
    <w:rPr>
      <w:rFonts w:asciiTheme="minorHAnsi" w:eastAsiaTheme="minorHAnsi" w:hAnsiTheme="minorHAnsi" w:cstheme="minorBidi"/>
      <w:b/>
      <w:color w:val="auto"/>
      <w:szCs w:val="28"/>
    </w:rPr>
  </w:style>
  <w:style w:type="paragraph" w:customStyle="1" w:styleId="IMG-Caption">
    <w:name w:val="IMG - Caption"/>
    <w:next w:val="Normal"/>
    <w:qFormat/>
    <w:rsid w:val="007D3C16"/>
    <w:pPr>
      <w:spacing w:before="120" w:after="240"/>
      <w:jc w:val="center"/>
    </w:pPr>
    <w:rPr>
      <w:rFonts w:eastAsia="Arial"/>
      <w:b/>
      <w:color w:val="FF0000"/>
      <w:sz w:val="20"/>
      <w:lang w:val="en"/>
    </w:rPr>
  </w:style>
  <w:style w:type="paragraph" w:customStyle="1" w:styleId="SC-Heading">
    <w:name w:val="SC - Heading"/>
    <w:next w:val="H1-Section"/>
    <w:qFormat/>
    <w:rsid w:val="007D3C16"/>
    <w:pPr>
      <w:spacing w:before="240" w:after="240"/>
    </w:pPr>
    <w:rPr>
      <w:rFonts w:eastAsiaTheme="majorEastAsia" w:cstheme="majorBidi"/>
      <w:b/>
      <w:iCs/>
      <w:color w:val="FF0000"/>
      <w:sz w:val="24"/>
      <w:lang w:val="en"/>
    </w:rPr>
  </w:style>
  <w:style w:type="paragraph" w:customStyle="1" w:styleId="SC-Link">
    <w:name w:val="SC - Link"/>
    <w:qFormat/>
    <w:rsid w:val="007D3C16"/>
    <w:pPr>
      <w:spacing w:before="200" w:after="240"/>
    </w:pPr>
    <w:rPr>
      <w:rFonts w:eastAsiaTheme="majorEastAsia" w:cstheme="majorBidi"/>
      <w:b/>
      <w:color w:val="00B050"/>
      <w:szCs w:val="21"/>
      <w:lang w:val="en"/>
    </w:rPr>
  </w:style>
  <w:style w:type="paragraph" w:customStyle="1" w:styleId="P-Source">
    <w:name w:val="P - Source"/>
    <w:qFormat/>
    <w:rsid w:val="007D3C16"/>
    <w:pPr>
      <w:shd w:val="solid" w:color="auto" w:fill="auto"/>
    </w:pPr>
    <w:rPr>
      <w:rFonts w:ascii="Courier" w:eastAsia="Arial" w:hAnsi="Courier" w:cs="Consolas"/>
      <w:szCs w:val="21"/>
      <w:lang w:val="en"/>
    </w:rPr>
  </w:style>
  <w:style w:type="paragraph" w:customStyle="1" w:styleId="L-Regular">
    <w:name w:val="L - Regular"/>
    <w:basedOn w:val="L-Numbers"/>
    <w:qFormat/>
    <w:rsid w:val="007D3C16"/>
    <w:pPr>
      <w:numPr>
        <w:numId w:val="0"/>
      </w:numPr>
      <w:ind w:left="720"/>
    </w:pPr>
  </w:style>
  <w:style w:type="paragraph" w:customStyle="1" w:styleId="L-Source">
    <w:name w:val="L - Source"/>
    <w:basedOn w:val="P-Source"/>
    <w:rsid w:val="007D3C16"/>
    <w:pPr>
      <w:shd w:val="pct50" w:color="D9E2F3" w:themeColor="accent1" w:themeTint="33" w:fill="auto"/>
      <w:ind w:left="720"/>
    </w:pPr>
  </w:style>
  <w:style w:type="table" w:styleId="TableGrid">
    <w:name w:val="Table Grid"/>
    <w:basedOn w:val="TableNormal"/>
    <w:uiPriority w:val="39"/>
    <w:rsid w:val="007D3C16"/>
    <w:pPr>
      <w:spacing w:line="240" w:lineRule="auto"/>
    </w:pPr>
    <w:rPr>
      <w:rFonts w:eastAsia="Arial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-Highlight">
    <w:name w:val="SC - Highlight"/>
    <w:uiPriority w:val="1"/>
    <w:qFormat/>
    <w:rsid w:val="007D3C16"/>
    <w:rPr>
      <w:rFonts w:ascii="Courier" w:hAnsi="Courier"/>
      <w:b/>
      <w:bdr w:val="none" w:sz="0" w:space="0" w:color="auto"/>
      <w:shd w:val="clear" w:color="auto" w:fill="F4D3D2"/>
    </w:rPr>
  </w:style>
  <w:style w:type="paragraph" w:customStyle="1" w:styleId="SC-Source">
    <w:name w:val="SC - Source"/>
    <w:basedOn w:val="P-Source"/>
    <w:qFormat/>
    <w:rsid w:val="007D3C16"/>
    <w:pPr>
      <w:shd w:val="pct50" w:color="D9E2F3" w:themeColor="accent1" w:themeTint="33" w:fill="auto"/>
    </w:pPr>
  </w:style>
  <w:style w:type="paragraph" w:customStyle="1" w:styleId="SP-Editorial">
    <w:name w:val="SP - Editorial"/>
    <w:next w:val="P-Regular"/>
    <w:qFormat/>
    <w:rsid w:val="007D3C16"/>
    <w:pPr>
      <w:pBdr>
        <w:top w:val="thickThinSmallGap" w:sz="24" w:space="1" w:color="FF0000"/>
        <w:left w:val="thickThinSmallGap" w:sz="24" w:space="4" w:color="FF0000"/>
        <w:bottom w:val="thinThickSmallGap" w:sz="24" w:space="1" w:color="FF0000"/>
        <w:right w:val="thinThickSmallGap" w:sz="24" w:space="4" w:color="FF0000"/>
      </w:pBdr>
      <w:shd w:val="clear" w:color="auto" w:fill="FFFF00"/>
    </w:pPr>
    <w:rPr>
      <w:rFonts w:eastAsia="Arial"/>
      <w:b/>
      <w:lang w:val="en"/>
    </w:rPr>
  </w:style>
  <w:style w:type="paragraph" w:customStyle="1" w:styleId="H4-Subheading">
    <w:name w:val="H4 - Subheading"/>
    <w:basedOn w:val="Heading4"/>
    <w:next w:val="Normal"/>
    <w:qFormat/>
    <w:rsid w:val="007D3C16"/>
    <w:pPr>
      <w:spacing w:before="280" w:after="280"/>
    </w:pPr>
    <w:rPr>
      <w:rFonts w:asciiTheme="minorHAnsi" w:eastAsiaTheme="minorHAnsi" w:hAnsiTheme="minorHAnsi" w:cstheme="minorBidi"/>
      <w:b/>
      <w:i w:val="0"/>
      <w:iCs w:val="0"/>
      <w:color w:val="auto"/>
      <w:szCs w:val="24"/>
    </w:rPr>
  </w:style>
  <w:style w:type="paragraph" w:customStyle="1" w:styleId="P-Quote">
    <w:name w:val="P - Quote"/>
    <w:rsid w:val="007D3C16"/>
    <w:pPr>
      <w:spacing w:after="0" w:line="276" w:lineRule="auto"/>
    </w:pPr>
    <w:rPr>
      <w:rFonts w:ascii="Arial" w:eastAsia="Arial" w:hAnsi="Arial" w:cs="Arial"/>
      <w:i/>
      <w:iCs/>
      <w:lang w:val="en"/>
    </w:rPr>
  </w:style>
  <w:style w:type="paragraph" w:customStyle="1" w:styleId="H1-Chapter">
    <w:name w:val="H1 - Chapter"/>
    <w:basedOn w:val="Normal"/>
    <w:next w:val="P-Regular"/>
    <w:qFormat/>
    <w:rsid w:val="007D3C16"/>
    <w:pPr>
      <w:spacing w:after="0" w:line="240" w:lineRule="auto"/>
      <w:contextualSpacing/>
      <w:jc w:val="righ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rsid w:val="007D3C1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L2-Bullets">
    <w:name w:val="L2 - Bullets"/>
    <w:basedOn w:val="L-Bullets"/>
    <w:qFormat/>
    <w:rsid w:val="007D3C16"/>
    <w:pPr>
      <w:numPr>
        <w:numId w:val="7"/>
      </w:numPr>
      <w:ind w:left="1080"/>
    </w:pPr>
  </w:style>
  <w:style w:type="paragraph" w:customStyle="1" w:styleId="L3-Bullets">
    <w:name w:val="L3 - Bullets"/>
    <w:basedOn w:val="L2-Bullets"/>
    <w:qFormat/>
    <w:rsid w:val="007D3C16"/>
    <w:pPr>
      <w:numPr>
        <w:numId w:val="8"/>
      </w:numPr>
      <w:ind w:left="1434" w:hanging="357"/>
    </w:pPr>
  </w:style>
  <w:style w:type="paragraph" w:customStyle="1" w:styleId="L2-Numbers">
    <w:name w:val="L2 - Numbers"/>
    <w:basedOn w:val="L-Numbers"/>
    <w:qFormat/>
    <w:rsid w:val="007D3C16"/>
    <w:pPr>
      <w:numPr>
        <w:numId w:val="6"/>
      </w:numPr>
    </w:pPr>
  </w:style>
  <w:style w:type="paragraph" w:customStyle="1" w:styleId="L2-Alphabets">
    <w:name w:val="L2 - Alphabets"/>
    <w:basedOn w:val="L-Numbers"/>
    <w:qFormat/>
    <w:rsid w:val="007D3C16"/>
    <w:pPr>
      <w:numPr>
        <w:numId w:val="5"/>
      </w:numPr>
    </w:pPr>
  </w:style>
  <w:style w:type="paragraph" w:customStyle="1" w:styleId="L3-Numbers">
    <w:name w:val="L3 - Numbers"/>
    <w:basedOn w:val="L2-Numbers"/>
    <w:qFormat/>
    <w:rsid w:val="007D3C16"/>
    <w:pPr>
      <w:numPr>
        <w:numId w:val="4"/>
      </w:numPr>
      <w:tabs>
        <w:tab w:val="num" w:pos="360"/>
      </w:tabs>
      <w:ind w:left="1435" w:hanging="244"/>
    </w:pPr>
  </w:style>
  <w:style w:type="paragraph" w:customStyle="1" w:styleId="IMG-Figure">
    <w:name w:val="IMG - Figure"/>
    <w:basedOn w:val="P-Regular"/>
    <w:qFormat/>
    <w:rsid w:val="00B1440F"/>
    <w:pPr>
      <w:jc w:val="center"/>
    </w:pPr>
    <w:rPr>
      <w:rFonts w:eastAsia="Times New Roman" w:cs="Times New Roman"/>
      <w:szCs w:val="20"/>
    </w:rPr>
  </w:style>
  <w:style w:type="paragraph" w:styleId="Revision">
    <w:name w:val="Revision"/>
    <w:hidden/>
    <w:uiPriority w:val="99"/>
    <w:semiHidden/>
    <w:rsid w:val="00F75FC7"/>
    <w:pPr>
      <w:spacing w:after="0" w:line="240" w:lineRule="auto"/>
    </w:pPr>
    <w:rPr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75F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75F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75FC7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5F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5FC7"/>
    <w:rPr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1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5469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7821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9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1376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83575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51655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7032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459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5920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6663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6159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6207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608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41209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69428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1412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7724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73981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8151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7920">
          <w:marLeft w:val="0"/>
          <w:marRight w:val="0"/>
          <w:marTop w:val="480"/>
          <w:marBottom w:val="480"/>
          <w:divBdr>
            <w:top w:val="none" w:sz="0" w:space="0" w:color="auto"/>
            <w:left w:val="single" w:sz="48" w:space="31" w:color="CCCCCC"/>
            <w:bottom w:val="none" w:sz="0" w:space="0" w:color="auto"/>
            <w:right w:val="none" w:sz="0" w:space="0" w:color="auto"/>
          </w:divBdr>
        </w:div>
        <w:div w:id="176410653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2410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253">
          <w:marLeft w:val="0"/>
          <w:marRight w:val="0"/>
          <w:marTop w:val="259"/>
          <w:marBottom w:val="25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11/relationships/commentsExtended" Target="commentsExtended.xm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numbering" Target="numbering.xml"/><Relationship Id="rId19" Type="http://schemas.microsoft.com/office/2016/09/relationships/commentsIds" Target="commentsIds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comments" Target="comments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microsoft.com/office/2018/08/relationships/commentsExtensible" Target="commentsExtensible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http://www.streamlit.io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esh%20Sanap\Documents\Anuradha%20Joglekar\Work\Packt\Templates\Packt%20Style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722B58C1B4F6479F5D6A8E069F2686" ma:contentTypeVersion="36" ma:contentTypeDescription="Create a new document." ma:contentTypeScope="" ma:versionID="0c7fc54c27a476ddc99db58d5a4c9050">
  <xsd:schema xmlns:xsd="http://www.w3.org/2001/XMLSchema" xmlns:xs="http://www.w3.org/2001/XMLSchema" xmlns:p="http://schemas.microsoft.com/office/2006/metadata/properties" xmlns:ns2="f4287df7-c0e0-444d-ba8d-6c830a3079b3" xmlns:ns3="c866c9ed-2f7a-4860-bf57-8153ff3a210a" targetNamespace="http://schemas.microsoft.com/office/2006/metadata/properties" ma:root="true" ma:fieldsID="b6d2b6ca341e51c092540547b5454dd4" ns2:_="" ns3:_="">
    <xsd:import namespace="f4287df7-c0e0-444d-ba8d-6c830a3079b3"/>
    <xsd:import namespace="c866c9ed-2f7a-4860-bf57-8153ff3a210a"/>
    <xsd:element name="properties">
      <xsd:complexType>
        <xsd:sequence>
          <xsd:element name="documentManagement">
            <xsd:complexType>
              <xsd:all>
                <xsd:element ref="ns2:AssetNumber" minOccurs="0"/>
                <xsd:element ref="ns2:AssetStage" minOccurs="0"/>
                <xsd:element ref="ns2:AssetType" minOccurs="0"/>
                <xsd:element ref="ns2:Category" minOccurs="0"/>
                <xsd:element ref="ns2:Early_x0020_Access" minOccurs="0"/>
                <xsd:element ref="ns2:PlagiarismOriginality" minOccurs="0"/>
                <xsd:element ref="ns2:NoteforSelf" minOccurs="0"/>
                <xsd:element ref="ns2:PageCount" minOccurs="0"/>
                <xsd:element ref="ns2:DaysAllocated" minOccurs="0"/>
                <xsd:element ref="ns2:Editorial_x0020_Score" minOccurs="0"/>
                <xsd:element ref="ns2:Notes" minOccurs="0"/>
                <xsd:element ref="ns2:TRName" minOccurs="0"/>
                <xsd:element ref="ns2:Trial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ReviewerName" minOccurs="0"/>
                <xsd:element ref="ns2:NameoftheTR" minOccurs="0"/>
                <xsd:element ref="ns2:ReviewerNam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287df7-c0e0-444d-ba8d-6c830a3079b3" elementFormDefault="qualified">
    <xsd:import namespace="http://schemas.microsoft.com/office/2006/documentManagement/types"/>
    <xsd:import namespace="http://schemas.microsoft.com/office/infopath/2007/PartnerControls"/>
    <xsd:element name="AssetNumber" ma:index="2" nillable="true" ma:displayName="Asset Number" ma:description="This is the asset number of the project and no asset type should have same numbers" ma:format="Dropdown" ma:internalName="AssetNumber" ma:readOnly="false">
      <xsd:simpleType>
        <xsd:union memberTypes="dms:Text">
          <xsd:simpleType>
            <xsd:restriction base="dms:Choice">
              <xsd:enumeration value="1"/>
              <xsd:enumeration value="2"/>
              <xsd:enumeration value="3"/>
              <xsd:enumeration value="4"/>
              <xsd:enumeration value="5"/>
              <xsd:enumeration value="6"/>
              <xsd:enumeration value="7"/>
              <xsd:enumeration value="8"/>
              <xsd:enumeration value="9"/>
              <xsd:enumeration value="10"/>
              <xsd:enumeration value="11"/>
              <xsd:enumeration value="12"/>
              <xsd:enumeration value="13"/>
              <xsd:enumeration value="14"/>
              <xsd:enumeration value="15"/>
              <xsd:enumeration value="16"/>
              <xsd:enumeration value="17"/>
              <xsd:enumeration value="18"/>
              <xsd:enumeration value="19"/>
              <xsd:enumeration value="20"/>
              <xsd:enumeration value="21"/>
              <xsd:enumeration value="22"/>
              <xsd:enumeration value="23"/>
              <xsd:enumeration value="24"/>
              <xsd:enumeration value="25"/>
              <xsd:enumeration value="26"/>
              <xsd:enumeration value="27"/>
              <xsd:enumeration value="28"/>
              <xsd:enumeration value="29"/>
              <xsd:enumeration value="30"/>
              <xsd:enumeration value="31"/>
              <xsd:enumeration value="32"/>
              <xsd:enumeration value="33"/>
              <xsd:enumeration value="34"/>
              <xsd:enumeration value="35"/>
              <xsd:enumeration value="36"/>
              <xsd:enumeration value="37"/>
              <xsd:enumeration value="38"/>
              <xsd:enumeration value="39"/>
              <xsd:enumeration value="40"/>
            </xsd:restriction>
          </xsd:simpleType>
        </xsd:union>
      </xsd:simpleType>
    </xsd:element>
    <xsd:element name="AssetStage" ma:index="3" nillable="true" ma:displayName="Asset Stage" ma:description="This is the current stage of the asset." ma:format="Dropdown" ma:internalName="AssetStage" ma:readOnly="false">
      <xsd:simpleType>
        <xsd:union memberTypes="dms:Text">
          <xsd:simpleType>
            <xsd:restriction base="dms:Choice">
              <xsd:enumeration value="Draft Submission"/>
              <xsd:enumeration value="Preliminary Draft Acceptance"/>
              <xsd:enumeration value="Technical Review Sent"/>
              <xsd:enumeration value="Technical Review Received"/>
              <xsd:enumeration value="Rewrites Sent"/>
              <xsd:enumeration value="Final Draft Submission"/>
              <xsd:enumeration value="Final Draft Revision"/>
              <xsd:enumeration value="Final Draft Revision Received"/>
              <xsd:enumeration value="Final Draft Acceptance"/>
              <xsd:enumeration value="Technical Editing"/>
              <xsd:enumeration value="Copy Edit Submission"/>
              <xsd:enumeration value="Copy Editing Done"/>
              <xsd:enumeration value="Placed for Image Checks"/>
              <xsd:enumeration value="Placed for Indexing"/>
              <xsd:enumeration value="Indexing Done"/>
              <xsd:enumeration value="Layout Done"/>
              <xsd:enumeration value="Proof Read Submission"/>
              <xsd:enumeration value="Proof Reading Done"/>
              <xsd:enumeration value="PR - CDE Checks"/>
              <xsd:enumeration value="Pre Final"/>
              <xsd:enumeration value="Prefinal Submission"/>
              <xsd:enumeration value="Prefinal Review"/>
              <xsd:enumeration value="Author - CDE Checks"/>
              <xsd:enumeration value="Finals Completed"/>
              <xsd:enumeration value="Editor Finalization"/>
              <xsd:enumeration value="Indexer Finalization"/>
              <xsd:enumeration value="Production Designer Finalization"/>
              <xsd:enumeration value="Portfolio Director Checks"/>
              <xsd:enumeration value="Upload"/>
              <xsd:enumeration value="Graphic and Code Bundle"/>
              <xsd:enumeration value="Post Upload"/>
              <xsd:enumeration value="Published"/>
              <xsd:enumeration value="1st Preliminary Draft Revision"/>
              <xsd:enumeration value="1st Revision Submission"/>
              <xsd:enumeration value="2nd Preliminary Draft Revision"/>
              <xsd:enumeration value="2nd Revision Submission"/>
              <xsd:enumeration value="3rd Preliminary Draft Revision"/>
              <xsd:enumeration value="3rd Revision Submission"/>
              <xsd:enumeration value="Draft Ready for Review"/>
              <xsd:enumeration value="Rewrites Ready"/>
              <xsd:enumeration value="Finalization Started"/>
              <xsd:enumeration value="Book Clubbed"/>
              <xsd:enumeration value="LSE Submission"/>
              <xsd:enumeration value="LSE Done"/>
              <xsd:enumeration value="Image Received"/>
              <xsd:enumeration value="Image Accepted"/>
              <xsd:enumeration value="Image Rejected"/>
              <xsd:enumeration value="Image Needs Redraw"/>
              <xsd:enumeration value="Image Redrawn"/>
              <xsd:enumeration value="Image Finalized"/>
            </xsd:restriction>
          </xsd:simpleType>
        </xsd:union>
      </xsd:simpleType>
    </xsd:element>
    <xsd:element name="AssetType" ma:index="4" nillable="true" ma:displayName="Asset Type" ma:description="This is the type of Asset related to the product development" ma:format="Dropdown" ma:internalName="AssetType" ma:readOnly="false">
      <xsd:simpleType>
        <xsd:restriction base="dms:Choice">
          <xsd:enumeration value="Chapter"/>
          <xsd:enumeration value="Video"/>
          <xsd:enumeration value="Index"/>
          <xsd:enumeration value="Front Matter"/>
          <xsd:enumeration value="Back Matter"/>
          <xsd:enumeration value="Code"/>
          <xsd:enumeration value="Book"/>
          <xsd:enumeration value="Graphic"/>
          <xsd:enumeration value="Other"/>
        </xsd:restriction>
      </xsd:simpleType>
    </xsd:element>
    <xsd:element name="Category" ma:index="5" nillable="true" ma:displayName="Category" ma:format="Dropdown" ma:internalName="Category" ma:readOnly="false">
      <xsd:simpleType>
        <xsd:union memberTypes="dms:Text">
          <xsd:simpleType>
            <xsd:restriction base="dms:Choice">
              <xsd:enumeration value="A&amp;C"/>
              <xsd:enumeration value="C&amp;T"/>
              <xsd:enumeration value="Programming"/>
              <xsd:enumeration value="Data"/>
            </xsd:restriction>
          </xsd:simpleType>
        </xsd:union>
      </xsd:simpleType>
    </xsd:element>
    <xsd:element name="Early_x0020_Access" ma:index="6" nillable="true" ma:displayName="Early Access" ma:default="0" ma:description="This is an option which you select when you want the chapter to be a part of the Early Access" ma:internalName="Early_x0020_Access" ma:readOnly="false">
      <xsd:simpleType>
        <xsd:restriction base="dms:Boolean"/>
      </xsd:simpleType>
    </xsd:element>
    <xsd:element name="PlagiarismOriginality" ma:index="7" nillable="true" ma:displayName="Plagiarism Originality" ma:description="This is a column to fill the plagiarism originality scores" ma:format="Dropdown" ma:internalName="PlagiarismOriginality" ma:readOnly="false" ma:percentage="FALSE">
      <xsd:simpleType>
        <xsd:restriction base="dms:Number"/>
      </xsd:simpleType>
    </xsd:element>
    <xsd:element name="NoteforSelf" ma:index="8" nillable="true" ma:displayName="Note for Self" ma:description="&quot;attack&quot; in &quot;Compressor&quot; bullet point&#10;&#10;I am keeping this highlighted so that I can explain what Attack (technical sound term) means in the Glossary." ma:format="Dropdown" ma:internalName="NoteforSelf" ma:readOnly="false">
      <xsd:simpleType>
        <xsd:restriction base="dms:Note">
          <xsd:maxLength value="255"/>
        </xsd:restriction>
      </xsd:simpleType>
    </xsd:element>
    <xsd:element name="PageCount" ma:index="9" nillable="true" ma:displayName="Page Count" ma:format="Dropdown" ma:internalName="PageCount" ma:readOnly="false" ma:percentage="FALSE">
      <xsd:simpleType>
        <xsd:restriction base="dms:Number"/>
      </xsd:simpleType>
    </xsd:element>
    <xsd:element name="DaysAllocated" ma:index="10" nillable="true" ma:displayName="Days Allocated" ma:decimals="0" ma:default="1" ma:format="Dropdown" ma:internalName="DaysAllocated" ma:readOnly="false" ma:percentage="FALSE">
      <xsd:simpleType>
        <xsd:restriction base="dms:Number"/>
      </xsd:simpleType>
    </xsd:element>
    <xsd:element name="Editorial_x0020_Score" ma:index="11" nillable="true" ma:displayName="TR Score" ma:decimals="1" ma:format="Dropdown" ma:internalName="Editorial_x0020_Score" ma:readOnly="false" ma:percentage="FALSE">
      <xsd:simpleType>
        <xsd:restriction base="dms:Number">
          <xsd:maxInclusive value="10"/>
          <xsd:minInclusive value="1"/>
        </xsd:restriction>
      </xsd:simpleType>
    </xsd:element>
    <xsd:element name="Notes" ma:index="12" nillable="true" ma:displayName="Notes" ma:format="Dropdown" ma:internalName="Notes" ma:readOnly="false">
      <xsd:simpleType>
        <xsd:restriction base="dms:Text">
          <xsd:maxLength value="255"/>
        </xsd:restriction>
      </xsd:simpleType>
    </xsd:element>
    <xsd:element name="TRName" ma:index="13" nillable="true" ma:displayName="TR Name" ma:format="Dropdown" ma:internalName="TRName" ma:readOnly="false">
      <xsd:simpleType>
        <xsd:restriction base="dms:Text">
          <xsd:maxLength value="255"/>
        </xsd:restriction>
      </xsd:simpleType>
    </xsd:element>
    <xsd:element name="Trial" ma:index="14" nillable="true" ma:displayName="Trial" ma:description="TR Names here" ma:format="Dropdown" ma:internalName="Trial" ma:readOnly="false">
      <xsd:simpleType>
        <xsd:restriction base="dms:Text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hidden="true" ma:internalName="MediaServiceKeyPoints" ma:readOnly="true">
      <xsd:simpleType>
        <xsd:restriction base="dms:Note"/>
      </xsd:simpleType>
    </xsd:element>
    <xsd:element name="MediaServiceAutoTags" ma:index="17" nillable="true" ma:displayName="Tags" ma:hidden="true" ma:internalName="MediaServiceAutoTags" ma:readOnly="true">
      <xsd:simpleType>
        <xsd:restriction base="dms:Text"/>
      </xsd:simpleType>
    </xsd:element>
    <xsd:element name="MediaServiceOCR" ma:index="18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5" nillable="true" ma:displayName="Length (seconds)" ma:hidden="true" ma:internalName="MediaLengthInSeconds" ma:readOnly="true">
      <xsd:simpleType>
        <xsd:restriction base="dms:Unknown"/>
      </xsd:simpleType>
    </xsd:element>
    <xsd:element name="lcf76f155ced4ddcb4097134ff3c332f" ma:index="29" nillable="true" ma:taxonomy="true" ma:internalName="lcf76f155ced4ddcb4097134ff3c332f" ma:taxonomyFieldName="MediaServiceImageTags" ma:displayName="Image Tags" ma:readOnly="false" ma:fieldId="{5cf76f15-5ced-4ddc-b409-7134ff3c332f}" ma:taxonomyMulti="true" ma:sspId="c4206cbd-ed67-49c0-b8a0-af32ee4f26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3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Metadata" ma:index="3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3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ReviewerName" ma:index="39" nillable="true" ma:displayName="Reviewer Name" ma:format="Dropdown" ma:internalName="ReviewerName">
      <xsd:simpleType>
        <xsd:restriction base="dms:Text">
          <xsd:maxLength value="255"/>
        </xsd:restriction>
      </xsd:simpleType>
    </xsd:element>
    <xsd:element name="NameoftheTR" ma:index="40" nillable="true" ma:displayName="Name of the TR" ma:format="Dropdown" ma:list="UserInfo" ma:SharePointGroup="0" ma:internalName="NameoftheT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viewerNames" ma:index="41" nillable="true" ma:displayName="Reviewer Names" ma:format="Dropdown" ma:internalName="ReviewerName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6c9ed-2f7a-4860-bf57-8153ff3a210a" elementFormDefault="qualified">
    <xsd:import namespace="http://schemas.microsoft.com/office/2006/documentManagement/types"/>
    <xsd:import namespace="http://schemas.microsoft.com/office/infopath/2007/PartnerControls"/>
    <xsd:element name="TaxCatchAll" ma:index="30" nillable="true" ma:displayName="Taxonomy Catch All Column" ma:hidden="true" ma:list="{b0b99e7b-2d5c-4d76-8978-e279b984ef45}" ma:internalName="TaxCatchAll" ma:readOnly="false" ma:showField="CatchAllData" ma:web="c866c9ed-2f7a-4860-bf57-8153ff3a210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37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8" nillable="true" ma:displayName="Shared With Details" ma:hidden="true" ma:internalName="SharedWithDetail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866c9ed-2f7a-4860-bf57-8153ff3a210a" xsi:nil="true"/>
    <lcf76f155ced4ddcb4097134ff3c332f xmlns="f4287df7-c0e0-444d-ba8d-6c830a3079b3">
      <Terms xmlns="http://schemas.microsoft.com/office/infopath/2007/PartnerControls"/>
    </lcf76f155ced4ddcb4097134ff3c332f>
    <AssetType xmlns="f4287df7-c0e0-444d-ba8d-6c830a3079b3" xsi:nil="true"/>
    <AssetNumber xmlns="f4287df7-c0e0-444d-ba8d-6c830a3079b3" xsi:nil="true"/>
    <DaysAllocated xmlns="f4287df7-c0e0-444d-ba8d-6c830a3079b3">1</DaysAllocated>
    <Early_x0020_Access xmlns="f4287df7-c0e0-444d-ba8d-6c830a3079b3">false</Early_x0020_Access>
    <Editorial_x0020_Score xmlns="f4287df7-c0e0-444d-ba8d-6c830a3079b3" xsi:nil="true"/>
    <AssetStage xmlns="f4287df7-c0e0-444d-ba8d-6c830a3079b3">Copy Edit Submission</AssetStage>
    <NoteforSelf xmlns="f4287df7-c0e0-444d-ba8d-6c830a3079b3" xsi:nil="true"/>
    <PageCount xmlns="f4287df7-c0e0-444d-ba8d-6c830a3079b3">31</PageCount>
    <Category xmlns="f4287df7-c0e0-444d-ba8d-6c830a3079b3" xsi:nil="true"/>
    <PlagiarismOriginality xmlns="f4287df7-c0e0-444d-ba8d-6c830a3079b3" xsi:nil="true"/>
    <Notes xmlns="f4287df7-c0e0-444d-ba8d-6c830a3079b3" xsi:nil="true"/>
    <Trial xmlns="f4287df7-c0e0-444d-ba8d-6c830a3079b3" xsi:nil="true"/>
    <TRName xmlns="f4287df7-c0e0-444d-ba8d-6c830a3079b3" xsi:nil="true"/>
    <ReviewerName xmlns="f4287df7-c0e0-444d-ba8d-6c830a3079b3" xsi:nil="true"/>
    <ReviewerNames xmlns="f4287df7-c0e0-444d-ba8d-6c830a3079b3" xsi:nil="true"/>
    <NameoftheTR xmlns="f4287df7-c0e0-444d-ba8d-6c830a3079b3">
      <UserInfo>
        <DisplayName/>
        <AccountId xsi:nil="true"/>
        <AccountType/>
      </UserInfo>
    </NameoftheTR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DEDB1-61C4-48DA-A5C4-B2C87770EF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287df7-c0e0-444d-ba8d-6c830a3079b3"/>
    <ds:schemaRef ds:uri="c866c9ed-2f7a-4860-bf57-8153ff3a21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70011E-0B13-4DB0-A1F0-6B8F864CF772}">
  <ds:schemaRefs>
    <ds:schemaRef ds:uri="http://schemas.microsoft.com/office/2006/metadata/properties"/>
    <ds:schemaRef ds:uri="http://schemas.microsoft.com/office/infopath/2007/PartnerControls"/>
    <ds:schemaRef ds:uri="c866c9ed-2f7a-4860-bf57-8153ff3a210a"/>
    <ds:schemaRef ds:uri="f4287df7-c0e0-444d-ba8d-6c830a3079b3"/>
  </ds:schemaRefs>
</ds:datastoreItem>
</file>

<file path=customXml/itemProps3.xml><?xml version="1.0" encoding="utf-8"?>
<ds:datastoreItem xmlns:ds="http://schemas.openxmlformats.org/officeDocument/2006/customXml" ds:itemID="{9457AAC7-9E87-4555-93D5-AE50678CCF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DCB5A6A-FE90-436A-9D6A-A0473976D5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Packt Style Template</Template>
  <TotalTime>35</TotalTime>
  <Pages>31</Pages>
  <Words>3192</Words>
  <Characters>18198</Characters>
  <Application>Microsoft Office Word</Application>
  <DocSecurity>2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Murtaza Tinwala</dc:creator>
  <cp:keywords/>
  <dc:description/>
  <cp:lastModifiedBy>K Bimala Singha</cp:lastModifiedBy>
  <cp:revision>4</cp:revision>
  <dcterms:created xsi:type="dcterms:W3CDTF">2023-12-11T12:04:00Z</dcterms:created>
  <dcterms:modified xsi:type="dcterms:W3CDTF">2023-12-11T12:09:00Z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0x010100F0722B58C1B4F6479F5D6A8E069F2686</vt:lpwstr>
  </property>
  <property fmtid="{D5CDD505-2E9C-101B-9397-08002B2CF9AE}" pid="3" name="MediaServiceImageTags">
    <vt:lpwstr/>
  </property>
  <property fmtid="{D5CDD505-2E9C-101B-9397-08002B2CF9AE}" pid="4" name="GrammarlyDocumentId">
    <vt:lpwstr>5f864d9bbdcede9aab6c0ba68491906b0e322dbd0c1d279c0f4e436a5b59f894</vt:lpwstr>
  </property>
  <property fmtid="{D5CDD505-2E9C-101B-9397-08002B2CF9AE}" pid="5" name="_ExtendedDescription">
    <vt:lpwstr/>
  </property>
</Properties>
</file>